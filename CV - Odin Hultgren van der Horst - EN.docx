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Fortsett"/>
      </w:tblPr>
      <w:tblGrid>
        <w:gridCol w:w="2070"/>
        <w:gridCol w:w="7650"/>
      </w:tblGrid>
      <w:tr w:rsidR="007C4F98" w:rsidRPr="00654C8A">
        <w:tc>
          <w:tcPr>
            <w:tcW w:w="2070" w:type="dxa"/>
          </w:tcPr>
          <w:p w:rsidR="007C4F98" w:rsidRPr="004E35B0" w:rsidRDefault="007C4F98">
            <w:pPr>
              <w:spacing w:line="240" w:lineRule="auto"/>
              <w:rPr>
                <w:rFonts w:ascii="Consolas" w:hAnsi="Consolas" w:cs="Consolas"/>
                <w:noProof/>
                <w:lang w:val="nb-NO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7C4F98" w:rsidRPr="004E35B0" w:rsidRDefault="0008786E">
            <w:pPr>
              <w:pStyle w:val="Navn"/>
              <w:rPr>
                <w:rFonts w:ascii="Consolas" w:hAnsi="Consolas" w:cs="Consolas"/>
                <w:noProof/>
                <w:lang w:val="nn-NO"/>
              </w:rPr>
            </w:pPr>
            <w:sdt>
              <w:sdtPr>
                <w:rPr>
                  <w:rFonts w:ascii="Consolas" w:hAnsi="Consolas" w:cs="Consolas"/>
                  <w:noProof/>
                  <w:lang w:val="nn-NO"/>
                </w:rPr>
                <w:alias w:val="Ditt navn"/>
                <w:tag w:val=""/>
                <w:id w:val="1197042864"/>
                <w:placeholder>
                  <w:docPart w:val="A4C15F756C6E4201ACC2C41D35331BC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127D7" w:rsidRPr="004E35B0">
                  <w:rPr>
                    <w:rFonts w:ascii="Consolas" w:hAnsi="Consolas" w:cs="Consolas"/>
                    <w:noProof/>
                    <w:lang w:val="nn-NO"/>
                  </w:rPr>
                  <w:t>Odin Hultgren Van Der Horst</w:t>
                </w:r>
              </w:sdtContent>
            </w:sdt>
          </w:p>
          <w:p w:rsidR="007C4F98" w:rsidRPr="004E35B0" w:rsidRDefault="00757DD9" w:rsidP="00F2352E">
            <w:pPr>
              <w:rPr>
                <w:b/>
                <w:noProof/>
                <w:lang w:val="nb-NO"/>
              </w:rPr>
            </w:pPr>
            <w:r w:rsidRPr="004E35B0">
              <w:rPr>
                <w:b/>
                <w:noProof/>
                <w:sz w:val="16"/>
                <w:lang w:val="nb-NO"/>
              </w:rPr>
              <w:t>Saltbustadveien 44, 3135, Torød</w:t>
            </w:r>
            <w:r w:rsidR="00CC246D" w:rsidRPr="004E35B0">
              <w:rPr>
                <w:b/>
                <w:noProof/>
                <w:sz w:val="16"/>
                <w:lang w:val="nb-NO"/>
              </w:rPr>
              <w:t xml:space="preserve"> </w:t>
            </w:r>
            <w:r w:rsidR="00CC246D" w:rsidRPr="004E35B0">
              <w:rPr>
                <w:rStyle w:val="Utheving"/>
                <w:rFonts w:ascii="Consolas" w:hAnsi="Consolas" w:cs="Consolas"/>
                <w:b/>
                <w:sz w:val="16"/>
                <w:lang w:val="nb-NO"/>
              </w:rPr>
              <w:t xml:space="preserve">| </w:t>
            </w:r>
            <w:r w:rsidR="00F2352E" w:rsidRPr="00F2352E">
              <w:rPr>
                <w:b/>
                <w:noProof/>
                <w:sz w:val="16"/>
                <w:lang w:val="nb-NO"/>
              </w:rPr>
              <w:t>iam@odinhultgren.com</w:t>
            </w:r>
            <w:r w:rsidR="00F44B44">
              <w:rPr>
                <w:b/>
                <w:noProof/>
                <w:sz w:val="16"/>
                <w:lang w:val="nb-NO"/>
              </w:rPr>
              <w:t xml:space="preserve"> </w:t>
            </w:r>
            <w:r w:rsidR="00CC246D" w:rsidRPr="004E35B0">
              <w:rPr>
                <w:rStyle w:val="Utheving"/>
                <w:rFonts w:ascii="Consolas" w:hAnsi="Consolas" w:cs="Consolas"/>
                <w:b/>
                <w:sz w:val="16"/>
                <w:lang w:val="nb-NO"/>
              </w:rPr>
              <w:t xml:space="preserve">| </w:t>
            </w:r>
            <w:r w:rsidR="005619C9" w:rsidRPr="004E35B0">
              <w:rPr>
                <w:b/>
                <w:noProof/>
                <w:sz w:val="16"/>
                <w:lang w:val="nb-NO"/>
              </w:rPr>
              <w:t>417 75</w:t>
            </w:r>
            <w:r w:rsidR="004E35B0" w:rsidRPr="004E35B0">
              <w:rPr>
                <w:b/>
                <w:noProof/>
                <w:sz w:val="16"/>
                <w:lang w:val="nb-NO"/>
              </w:rPr>
              <w:t> </w:t>
            </w:r>
            <w:r w:rsidR="005619C9" w:rsidRPr="004E35B0">
              <w:rPr>
                <w:b/>
                <w:noProof/>
                <w:sz w:val="16"/>
                <w:lang w:val="nb-NO"/>
              </w:rPr>
              <w:t>000</w:t>
            </w:r>
            <w:r w:rsidR="004E35B0" w:rsidRPr="004E35B0">
              <w:rPr>
                <w:b/>
                <w:noProof/>
                <w:sz w:val="16"/>
                <w:lang w:val="nb-NO"/>
              </w:rPr>
              <w:t xml:space="preserve"> </w:t>
            </w:r>
            <w:r w:rsidR="004E35B0" w:rsidRPr="004E35B0">
              <w:rPr>
                <w:rStyle w:val="Utheving"/>
                <w:rFonts w:ascii="Consolas" w:hAnsi="Consolas" w:cs="Consolas"/>
                <w:b/>
                <w:sz w:val="16"/>
                <w:lang w:val="nb-NO"/>
              </w:rPr>
              <w:t xml:space="preserve">| </w:t>
            </w:r>
            <w:r w:rsidR="00A92DC9">
              <w:rPr>
                <w:b/>
                <w:noProof/>
                <w:sz w:val="16"/>
                <w:lang w:val="nb-NO"/>
              </w:rPr>
              <w:t>Born</w:t>
            </w:r>
            <w:r w:rsidR="004E35B0" w:rsidRPr="004E35B0">
              <w:rPr>
                <w:b/>
                <w:noProof/>
                <w:sz w:val="16"/>
                <w:lang w:val="nb-NO"/>
              </w:rPr>
              <w:t>: 11/07/1992</w:t>
            </w:r>
          </w:p>
        </w:tc>
      </w:tr>
      <w:tr w:rsidR="007C4F98" w:rsidRPr="004E35B0">
        <w:tc>
          <w:tcPr>
            <w:tcW w:w="2070" w:type="dxa"/>
          </w:tcPr>
          <w:p w:rsidR="007C4F98" w:rsidRPr="004E35B0" w:rsidRDefault="00831F43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>
              <w:rPr>
                <w:rFonts w:ascii="Consolas" w:hAnsi="Consolas" w:cs="Consolas"/>
                <w:lang w:val="nb-NO"/>
              </w:rPr>
              <w:t>useful</w:t>
            </w:r>
            <w:r w:rsidR="006A286E">
              <w:rPr>
                <w:rFonts w:ascii="Consolas" w:hAnsi="Consolas" w:cs="Consolas"/>
                <w:lang w:val="nb-NO"/>
              </w:rPr>
              <w:t xml:space="preserve"> links</w:t>
            </w:r>
          </w:p>
        </w:tc>
        <w:tc>
          <w:tcPr>
            <w:tcW w:w="7650" w:type="dxa"/>
          </w:tcPr>
          <w:p w:rsidR="00375CEB" w:rsidRPr="00D1087A" w:rsidRDefault="00F97877" w:rsidP="007545C9">
            <w:pPr>
              <w:rPr>
                <w:rFonts w:ascii="Consolas" w:hAnsi="Consolas" w:cs="Consolas"/>
                <w:noProof/>
              </w:rPr>
            </w:pPr>
            <w:r w:rsidRPr="00831F43">
              <w:rPr>
                <w:rFonts w:ascii="Consolas" w:hAnsi="Consolas" w:cs="Consolas"/>
                <w:noProof/>
                <w:lang w:val="en-GB"/>
              </w:rPr>
              <w:t>Portfolio</w:t>
            </w:r>
            <w:r w:rsidR="002A5FA1" w:rsidRPr="00D1087A">
              <w:rPr>
                <w:rFonts w:ascii="Consolas" w:hAnsi="Consolas" w:cs="Consolas"/>
                <w:noProof/>
              </w:rPr>
              <w:t xml:space="preserve">: </w:t>
            </w:r>
          </w:p>
          <w:p w:rsidR="0035085C" w:rsidRPr="0035085C" w:rsidRDefault="0008786E" w:rsidP="00D57914">
            <w:pPr>
              <w:rPr>
                <w:rFonts w:ascii="Consolas" w:hAnsi="Consolas" w:cs="Consolas"/>
                <w:noProof/>
                <w:color w:val="2998E3" w:themeColor="hyperlink"/>
                <w:u w:val="single"/>
              </w:rPr>
            </w:pPr>
            <w:hyperlink r:id="rId9" w:history="1">
              <w:r w:rsidR="002A5FA1" w:rsidRPr="00D1087A">
                <w:rPr>
                  <w:rStyle w:val="Hyperkobling"/>
                  <w:rFonts w:ascii="Consolas" w:hAnsi="Consolas" w:cs="Consolas"/>
                  <w:noProof/>
                </w:rPr>
                <w:t>https:/</w:t>
              </w:r>
              <w:r w:rsidR="002A5FA1" w:rsidRPr="004E35B0">
                <w:rPr>
                  <w:rStyle w:val="Hyperkobling"/>
                  <w:rFonts w:ascii="Consolas" w:hAnsi="Consolas" w:cs="Consolas"/>
                  <w:noProof/>
                </w:rPr>
                <w:t>/dl.dropboxusercontent.com/u/14796649/Portfolio/index.html</w:t>
              </w:r>
            </w:hyperlink>
          </w:p>
        </w:tc>
      </w:tr>
      <w:tr w:rsidR="007C4F98" w:rsidRPr="00F97877">
        <w:tc>
          <w:tcPr>
            <w:tcW w:w="2070" w:type="dxa"/>
          </w:tcPr>
          <w:p w:rsidR="007C4F98" w:rsidRPr="00F97877" w:rsidRDefault="00C04AF3" w:rsidP="005A410A">
            <w:pPr>
              <w:pStyle w:val="Overskrift1"/>
              <w:rPr>
                <w:rFonts w:ascii="Consolas" w:hAnsi="Consolas" w:cs="Consolas"/>
                <w:noProof/>
                <w:lang w:val="en-GB"/>
              </w:rPr>
            </w:pPr>
            <w:r w:rsidRPr="00F97877">
              <w:rPr>
                <w:rFonts w:ascii="Consolas" w:hAnsi="Consolas" w:cs="Consolas"/>
                <w:noProof/>
                <w:lang w:val="en-GB"/>
              </w:rPr>
              <w:t>Technical skills</w:t>
            </w:r>
          </w:p>
        </w:tc>
        <w:tc>
          <w:tcPr>
            <w:tcW w:w="7650" w:type="dxa"/>
          </w:tcPr>
          <w:p w:rsidR="00D3320C" w:rsidRPr="00F97877" w:rsidRDefault="00C04AF3" w:rsidP="00987A54">
            <w:pPr>
              <w:pStyle w:val="Overskrift2"/>
              <w:spacing w:line="480" w:lineRule="auto"/>
              <w:rPr>
                <w:color w:val="E48312" w:themeColor="accent1"/>
                <w:lang w:val="en-GB"/>
              </w:rPr>
            </w:pPr>
            <w:r w:rsidRPr="00F97877">
              <w:rPr>
                <w:rStyle w:val="Utheving"/>
                <w:lang w:val="en-GB"/>
              </w:rPr>
              <w:t>C++</w:t>
            </w:r>
          </w:p>
          <w:p w:rsidR="00831F43" w:rsidRDefault="00831F43" w:rsidP="00C04AF3">
            <w:pPr>
              <w:rPr>
                <w:lang w:val="en-GB"/>
              </w:rPr>
            </w:pPr>
            <w:r>
              <w:rPr>
                <w:lang w:val="en-GB"/>
              </w:rPr>
              <w:t>When it comes to graphical libraries I have worked with, SFML and to a lesser extent SDL 2.0, and raw OpenGL. I have also done some work with the Box2D game physics library.</w:t>
            </w:r>
            <w:r w:rsidR="009C4752">
              <w:rPr>
                <w:lang w:val="en-GB"/>
              </w:rPr>
              <w:t xml:space="preserve"> Just as a side note, I have also done some programing with the Unreal Engine.</w:t>
            </w:r>
          </w:p>
          <w:p w:rsidR="00313D6A" w:rsidRDefault="00831F43" w:rsidP="00C04AF3">
            <w:pPr>
              <w:rPr>
                <w:lang w:val="en-GB"/>
              </w:rPr>
            </w:pPr>
            <w:r>
              <w:rPr>
                <w:lang w:val="en-GB"/>
              </w:rPr>
              <w:t xml:space="preserve">Other than that, I have used the XML parser and UDP library from of the Boost libraries. </w:t>
            </w:r>
          </w:p>
          <w:p w:rsidR="009C4752" w:rsidRPr="009C4752" w:rsidRDefault="00313D6A" w:rsidP="00C04AF3">
            <w:r>
              <w:rPr>
                <w:lang w:val="en-GB"/>
              </w:rPr>
              <w:t xml:space="preserve">I try to follow what is considered best practices by the C++ Foundation. </w:t>
            </w:r>
            <w:r w:rsidR="0035085C">
              <w:rPr>
                <w:lang w:val="en-GB"/>
              </w:rPr>
              <w:t>And although I don’t know everything implemented in C++11 and C++14 by heart I try to use it where I considered useful.</w:t>
            </w:r>
          </w:p>
          <w:p w:rsidR="00D57914" w:rsidRDefault="00883495" w:rsidP="00C04AF3">
            <w:pPr>
              <w:rPr>
                <w:lang w:val="en-GB"/>
              </w:rPr>
            </w:pPr>
            <w:r w:rsidRPr="00F97877">
              <w:rPr>
                <w:lang w:val="en-GB"/>
              </w:rPr>
              <w:t>When it comes to IDE I have</w:t>
            </w:r>
            <w:r w:rsidR="002B2BA1" w:rsidRPr="00F97877">
              <w:rPr>
                <w:lang w:val="en-GB"/>
              </w:rPr>
              <w:t xml:space="preserve"> been using Visual Studio for the most part</w:t>
            </w:r>
            <w:r w:rsidR="009C4752">
              <w:rPr>
                <w:lang w:val="en-GB"/>
              </w:rPr>
              <w:t>,</w:t>
            </w:r>
            <w:r w:rsidR="002B2BA1" w:rsidRPr="00F97877">
              <w:rPr>
                <w:lang w:val="en-GB"/>
              </w:rPr>
              <w:t xml:space="preserve"> but have</w:t>
            </w:r>
            <w:r w:rsidR="009C4752">
              <w:rPr>
                <w:lang w:val="en-GB"/>
              </w:rPr>
              <w:t xml:space="preserve"> also</w:t>
            </w:r>
            <w:r w:rsidR="002B2BA1" w:rsidRPr="00F97877">
              <w:rPr>
                <w:lang w:val="en-GB"/>
              </w:rPr>
              <w:t xml:space="preserve"> done some programming with eclipse, </w:t>
            </w:r>
            <w:r w:rsidR="00A44C6A" w:rsidRPr="00F97877">
              <w:rPr>
                <w:lang w:val="en-GB"/>
              </w:rPr>
              <w:t>DEV-C++</w:t>
            </w:r>
            <w:r w:rsidR="002B2BA1" w:rsidRPr="00F97877">
              <w:rPr>
                <w:lang w:val="en-GB"/>
              </w:rPr>
              <w:t xml:space="preserve"> and</w:t>
            </w:r>
            <w:r w:rsidR="00C43DAA" w:rsidRPr="00F97877">
              <w:rPr>
                <w:lang w:val="en-GB"/>
              </w:rPr>
              <w:t xml:space="preserve"> </w:t>
            </w:r>
            <w:r w:rsidR="009C4752">
              <w:rPr>
                <w:lang w:val="en-GB"/>
              </w:rPr>
              <w:t>worked without an IDE, with just Vim and GCC.</w:t>
            </w:r>
          </w:p>
          <w:p w:rsidR="00C04AF3" w:rsidRPr="00F97877" w:rsidRDefault="00C04AF3" w:rsidP="00C04AF3">
            <w:pPr>
              <w:rPr>
                <w:rStyle w:val="Utheving"/>
                <w:lang w:val="en-GB"/>
              </w:rPr>
            </w:pPr>
            <w:r w:rsidRPr="00F97877">
              <w:rPr>
                <w:rStyle w:val="Utheving"/>
                <w:lang w:val="en-GB"/>
              </w:rPr>
              <w:t>C#</w:t>
            </w:r>
          </w:p>
          <w:p w:rsidR="004252EA" w:rsidRPr="00F97877" w:rsidRDefault="006F05D4" w:rsidP="00C04AF3">
            <w:pPr>
              <w:rPr>
                <w:lang w:val="en-GB"/>
              </w:rPr>
            </w:pPr>
            <w:r w:rsidRPr="00F97877">
              <w:rPr>
                <w:lang w:val="en-GB"/>
              </w:rPr>
              <w:t xml:space="preserve">I have experience with System.IO and system.Net for both a HTTP-GET/POST client and </w:t>
            </w:r>
            <w:r w:rsidR="005442CE" w:rsidRPr="00F97877">
              <w:rPr>
                <w:lang w:val="en-GB"/>
              </w:rPr>
              <w:t>an</w:t>
            </w:r>
            <w:r w:rsidRPr="00F97877">
              <w:rPr>
                <w:lang w:val="en-GB"/>
              </w:rPr>
              <w:t xml:space="preserve"> </w:t>
            </w:r>
            <w:r w:rsidR="005442CE" w:rsidRPr="00F97877">
              <w:rPr>
                <w:lang w:val="en-GB"/>
              </w:rPr>
              <w:t>IRC bot.</w:t>
            </w:r>
            <w:r w:rsidR="0078173D" w:rsidRPr="00F97877">
              <w:rPr>
                <w:lang w:val="en-GB"/>
              </w:rPr>
              <w:t xml:space="preserve"> I also have some .net experience.</w:t>
            </w:r>
          </w:p>
          <w:p w:rsidR="004252EA" w:rsidRPr="00F97877" w:rsidRDefault="004252EA" w:rsidP="00C04AF3">
            <w:pPr>
              <w:rPr>
                <w:lang w:val="en-GB"/>
              </w:rPr>
            </w:pPr>
            <w:r w:rsidRPr="00F97877">
              <w:rPr>
                <w:lang w:val="en-GB"/>
              </w:rPr>
              <w:t>I have only used Visual Studio for C# programming.</w:t>
            </w:r>
          </w:p>
          <w:p w:rsidR="00C43DAA" w:rsidRPr="00F97877" w:rsidRDefault="00C43DAA" w:rsidP="00C43DAA">
            <w:pPr>
              <w:rPr>
                <w:rStyle w:val="Utheving"/>
                <w:lang w:val="en-GB"/>
              </w:rPr>
            </w:pPr>
            <w:r w:rsidRPr="00F97877">
              <w:rPr>
                <w:rStyle w:val="Utheving"/>
                <w:lang w:val="en-GB"/>
              </w:rPr>
              <w:t>ActionScript</w:t>
            </w:r>
          </w:p>
          <w:p w:rsidR="00C43DAA" w:rsidRDefault="00C43DAA" w:rsidP="00C43DAA">
            <w:pPr>
              <w:rPr>
                <w:lang w:val="en-GB"/>
              </w:rPr>
            </w:pPr>
            <w:r w:rsidRPr="00F97877">
              <w:rPr>
                <w:lang w:val="en-GB"/>
              </w:rPr>
              <w:t>I know most of the standard library, although I have not gone too deep into the networking part of the language.</w:t>
            </w:r>
            <w:r w:rsidR="004252EA" w:rsidRPr="00F97877">
              <w:rPr>
                <w:lang w:val="en-GB"/>
              </w:rPr>
              <w:t xml:space="preserve"> The only IDE I have used for ActionScript is the standard script window in Flash.</w:t>
            </w:r>
          </w:p>
          <w:p w:rsidR="00D57914" w:rsidRPr="00F97877" w:rsidRDefault="00D57914" w:rsidP="00C43DAA">
            <w:pPr>
              <w:rPr>
                <w:lang w:val="en-GB"/>
              </w:rPr>
            </w:pPr>
            <w:r>
              <w:rPr>
                <w:lang w:val="en-GB"/>
              </w:rPr>
              <w:t xml:space="preserve">I would like to point out that on my GitHub page under CodenameGreen is </w:t>
            </w:r>
            <w:r w:rsidR="0032447D">
              <w:rPr>
                <w:lang w:val="en-GB"/>
              </w:rPr>
              <w:t>ActionScript</w:t>
            </w:r>
            <w:r>
              <w:rPr>
                <w:lang w:val="en-GB"/>
              </w:rPr>
              <w:t xml:space="preserve"> project and though the code is messy, I think it shows a good understanding of the language.</w:t>
            </w:r>
          </w:p>
          <w:p w:rsidR="00C43DAA" w:rsidRPr="00F97877" w:rsidRDefault="00C43DAA" w:rsidP="00C43DAA">
            <w:pPr>
              <w:rPr>
                <w:rStyle w:val="Utheving"/>
                <w:lang w:val="en-GB"/>
              </w:rPr>
            </w:pPr>
            <w:r w:rsidRPr="00F97877">
              <w:rPr>
                <w:rStyle w:val="Utheving"/>
                <w:lang w:val="en-GB"/>
              </w:rPr>
              <w:t>JavaScript</w:t>
            </w:r>
          </w:p>
          <w:p w:rsidR="00C43DAA" w:rsidRPr="00F97877" w:rsidRDefault="00C43DAA" w:rsidP="00C43DAA">
            <w:pPr>
              <w:rPr>
                <w:lang w:val="en-GB"/>
              </w:rPr>
            </w:pPr>
            <w:r w:rsidRPr="00F97877">
              <w:rPr>
                <w:lang w:val="en-GB"/>
              </w:rPr>
              <w:t xml:space="preserve">Experience with </w:t>
            </w:r>
            <w:r w:rsidR="006F05D4" w:rsidRPr="00F97877">
              <w:rPr>
                <w:lang w:val="en-GB"/>
              </w:rPr>
              <w:t>jQuery</w:t>
            </w:r>
            <w:r w:rsidRPr="00F97877">
              <w:rPr>
                <w:lang w:val="en-GB"/>
              </w:rPr>
              <w:t>, I also have experience with Impact.js and HTML5 canvas.</w:t>
            </w:r>
            <w:r w:rsidR="0078173D" w:rsidRPr="00F97877">
              <w:rPr>
                <w:lang w:val="en-GB"/>
              </w:rPr>
              <w:t xml:space="preserve"> </w:t>
            </w:r>
            <w:r w:rsidRPr="00F97877">
              <w:rPr>
                <w:lang w:val="en-GB"/>
              </w:rPr>
              <w:t>I</w:t>
            </w:r>
            <w:r w:rsidR="0078173D" w:rsidRPr="00F97877">
              <w:rPr>
                <w:lang w:val="en-GB"/>
              </w:rPr>
              <w:t xml:space="preserve"> don’t really have </w:t>
            </w:r>
            <w:r w:rsidR="00A44C6A" w:rsidRPr="00F97877">
              <w:rPr>
                <w:lang w:val="en-GB"/>
              </w:rPr>
              <w:t>any</w:t>
            </w:r>
            <w:r w:rsidR="0078173D" w:rsidRPr="00F97877">
              <w:rPr>
                <w:lang w:val="en-GB"/>
              </w:rPr>
              <w:t xml:space="preserve"> IDE experience with JavaScript, I </w:t>
            </w:r>
            <w:r w:rsidR="006F05D4" w:rsidRPr="00F97877">
              <w:rPr>
                <w:lang w:val="en-GB"/>
              </w:rPr>
              <w:t xml:space="preserve">normally </w:t>
            </w:r>
            <w:r w:rsidR="00A44C6A" w:rsidRPr="00F97877">
              <w:rPr>
                <w:lang w:val="en-GB"/>
              </w:rPr>
              <w:t>only use a text editor and chrome console for debugging</w:t>
            </w:r>
            <w:r w:rsidR="006F05D4" w:rsidRPr="00F97877">
              <w:rPr>
                <w:lang w:val="en-GB"/>
              </w:rPr>
              <w:t>, but have come to love Brackets for HTML and CSS so some coding have been done using that.</w:t>
            </w:r>
          </w:p>
          <w:p w:rsidR="00C43DAA" w:rsidRPr="00F97877" w:rsidRDefault="00C43DAA" w:rsidP="00C43DAA">
            <w:pPr>
              <w:rPr>
                <w:rStyle w:val="Utheving"/>
                <w:lang w:val="en-GB"/>
              </w:rPr>
            </w:pPr>
            <w:r w:rsidRPr="00F97877">
              <w:rPr>
                <w:rStyle w:val="Utheving"/>
                <w:lang w:val="en-GB"/>
              </w:rPr>
              <w:t>Other</w:t>
            </w:r>
          </w:p>
          <w:p w:rsidR="00C43DAA" w:rsidRPr="00F97877" w:rsidRDefault="00A92DC9" w:rsidP="00C43DAA">
            <w:pPr>
              <w:rPr>
                <w:lang w:val="en-GB"/>
              </w:rPr>
            </w:pPr>
            <w:r w:rsidRPr="00F97877">
              <w:rPr>
                <w:lang w:val="en-GB"/>
              </w:rPr>
              <w:t>When it comes to ve</w:t>
            </w:r>
            <w:r w:rsidR="00D57914">
              <w:rPr>
                <w:lang w:val="en-GB"/>
              </w:rPr>
              <w:t>rsion control I have used Git</w:t>
            </w:r>
            <w:r w:rsidR="006F05D4" w:rsidRPr="00F97877">
              <w:rPr>
                <w:lang w:val="en-GB"/>
              </w:rPr>
              <w:t xml:space="preserve"> and TortoiseSVN</w:t>
            </w:r>
            <w:r w:rsidR="00883495" w:rsidRPr="00F97877">
              <w:rPr>
                <w:lang w:val="en-GB"/>
              </w:rPr>
              <w:t xml:space="preserve"> for some projects</w:t>
            </w:r>
            <w:r w:rsidR="006F05D4" w:rsidRPr="00F97877">
              <w:rPr>
                <w:lang w:val="en-GB"/>
              </w:rPr>
              <w:t>.</w:t>
            </w:r>
            <w:r w:rsidR="00D57914">
              <w:rPr>
                <w:lang w:val="en-GB"/>
              </w:rPr>
              <w:t xml:space="preserve"> I would like to mention that I have never had to deal with a large Merge conflict.</w:t>
            </w:r>
          </w:p>
          <w:p w:rsidR="006F05D4" w:rsidRPr="00F97877" w:rsidRDefault="006F05D4" w:rsidP="00C43DAA">
            <w:pPr>
              <w:rPr>
                <w:lang w:val="en-GB"/>
              </w:rPr>
            </w:pPr>
            <w:r w:rsidRPr="00F97877">
              <w:rPr>
                <w:lang w:val="en-GB"/>
              </w:rPr>
              <w:t>I</w:t>
            </w:r>
            <w:r w:rsidR="00A92DC9" w:rsidRPr="00F97877">
              <w:rPr>
                <w:lang w:val="en-GB"/>
              </w:rPr>
              <w:t xml:space="preserve"> also have some experience in so</w:t>
            </w:r>
            <w:r w:rsidR="00072976">
              <w:rPr>
                <w:lang w:val="en-GB"/>
              </w:rPr>
              <w:t>ftware unrelated to programming</w:t>
            </w:r>
            <w:r w:rsidR="00A92DC9" w:rsidRPr="00F97877">
              <w:rPr>
                <w:lang w:val="en-GB"/>
              </w:rPr>
              <w:t>:</w:t>
            </w:r>
          </w:p>
          <w:p w:rsidR="006F05D4" w:rsidRPr="00F97877" w:rsidRDefault="006F05D4" w:rsidP="006F05D4">
            <w:pPr>
              <w:pStyle w:val="Listeavsnitt"/>
              <w:numPr>
                <w:ilvl w:val="0"/>
                <w:numId w:val="8"/>
              </w:numPr>
              <w:rPr>
                <w:rFonts w:ascii="Consolas" w:hAnsi="Consolas" w:cs="Consolas"/>
                <w:noProof/>
                <w:lang w:val="en-GB"/>
              </w:rPr>
            </w:pPr>
            <w:r w:rsidRPr="00F97877">
              <w:rPr>
                <w:rFonts w:ascii="Consolas" w:hAnsi="Consolas" w:cs="Consolas"/>
                <w:noProof/>
                <w:lang w:val="en-GB"/>
              </w:rPr>
              <w:t>Maya</w:t>
            </w:r>
          </w:p>
          <w:p w:rsidR="006F05D4" w:rsidRPr="00F97877" w:rsidRDefault="006F05D4" w:rsidP="006F05D4">
            <w:pPr>
              <w:pStyle w:val="Listeavsnitt"/>
              <w:numPr>
                <w:ilvl w:val="0"/>
                <w:numId w:val="8"/>
              </w:numPr>
              <w:rPr>
                <w:rFonts w:ascii="Consolas" w:hAnsi="Consolas" w:cs="Consolas"/>
                <w:noProof/>
                <w:lang w:val="en-GB"/>
              </w:rPr>
            </w:pPr>
            <w:r w:rsidRPr="00F97877">
              <w:rPr>
                <w:rFonts w:ascii="Consolas" w:hAnsi="Consolas" w:cs="Consolas"/>
                <w:noProof/>
                <w:lang w:val="en-GB"/>
              </w:rPr>
              <w:t>Zbrush</w:t>
            </w:r>
          </w:p>
          <w:p w:rsidR="006F05D4" w:rsidRPr="00F97877" w:rsidRDefault="006F05D4" w:rsidP="006F05D4">
            <w:pPr>
              <w:pStyle w:val="Listeavsnitt"/>
              <w:numPr>
                <w:ilvl w:val="0"/>
                <w:numId w:val="8"/>
              </w:numPr>
              <w:rPr>
                <w:rFonts w:ascii="Consolas" w:hAnsi="Consolas" w:cs="Consolas"/>
                <w:noProof/>
                <w:lang w:val="en-GB"/>
              </w:rPr>
            </w:pPr>
            <w:r w:rsidRPr="00F97877">
              <w:rPr>
                <w:rFonts w:ascii="Consolas" w:hAnsi="Consolas" w:cs="Consolas"/>
                <w:noProof/>
                <w:lang w:val="en-GB"/>
              </w:rPr>
              <w:t>Photoshop</w:t>
            </w:r>
          </w:p>
          <w:p w:rsidR="00883495" w:rsidRPr="00F97877" w:rsidRDefault="006F05D4" w:rsidP="00883495">
            <w:pPr>
              <w:pStyle w:val="Listeavsnitt"/>
              <w:numPr>
                <w:ilvl w:val="0"/>
                <w:numId w:val="8"/>
              </w:numPr>
              <w:rPr>
                <w:rFonts w:ascii="Consolas" w:hAnsi="Consolas" w:cs="Consolas"/>
                <w:noProof/>
                <w:lang w:val="en-GB"/>
              </w:rPr>
            </w:pPr>
            <w:r w:rsidRPr="00F97877">
              <w:rPr>
                <w:rFonts w:ascii="Consolas" w:hAnsi="Consolas" w:cs="Consolas"/>
                <w:noProof/>
                <w:lang w:val="en-GB"/>
              </w:rPr>
              <w:t>Ilustrator</w:t>
            </w:r>
          </w:p>
        </w:tc>
      </w:tr>
      <w:tr w:rsidR="007C4F98" w:rsidRPr="00127678">
        <w:tc>
          <w:tcPr>
            <w:tcW w:w="2070" w:type="dxa"/>
          </w:tcPr>
          <w:p w:rsidR="007C4F98" w:rsidRPr="004E35B0" w:rsidRDefault="003225AE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>
              <w:rPr>
                <w:rFonts w:ascii="Consolas" w:hAnsi="Consolas" w:cs="Consolas"/>
              </w:rPr>
              <w:lastRenderedPageBreak/>
              <w:t>Expereience</w:t>
            </w:r>
          </w:p>
        </w:tc>
        <w:tc>
          <w:tcPr>
            <w:tcW w:w="7650" w:type="dxa"/>
          </w:tcPr>
          <w:sdt>
            <w:sdtPr>
              <w:rPr>
                <w:rFonts w:ascii="Consolas" w:hAnsi="Consolas" w:cs="Consolas"/>
                <w:b/>
                <w:bCs/>
                <w:caps w:val="0"/>
                <w:noProof/>
                <w:color w:val="595959" w:themeColor="text1" w:themeTint="A6"/>
                <w:kern w:val="0"/>
                <w:lang w:val="nb-NO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Consolas" w:hAnsi="Consolas" w:cs="Consolas"/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221802691"/>
                  <w:placeholder>
                    <w:docPart w:val="1933F3B0C90A4905A1F4B3021D7F813D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7C4F98" w:rsidRPr="004E35B0" w:rsidRDefault="00631DF4">
                    <w:pPr>
                      <w:pStyle w:val="Overskrift2"/>
                      <w:rPr>
                        <w:rFonts w:ascii="Consolas" w:hAnsi="Consolas" w:cs="Consolas"/>
                        <w:noProof/>
                        <w:color w:val="auto"/>
                        <w:sz w:val="22"/>
                        <w:szCs w:val="22"/>
                        <w:lang w:val="nb-NO"/>
                      </w:rPr>
                    </w:pPr>
                    <w:r w:rsidRPr="00654C8A">
                      <w:rPr>
                        <w:rStyle w:val="Sterk"/>
                        <w:lang w:val="nb-NO"/>
                      </w:rPr>
                      <w:t>Produksjon</w:t>
                    </w:r>
                    <w:r w:rsidR="0078173D" w:rsidRPr="00654C8A">
                      <w:rPr>
                        <w:rStyle w:val="Sterk"/>
                        <w:lang w:val="nb-NO"/>
                      </w:rPr>
                      <w:t xml:space="preserve"> assistent</w:t>
                    </w:r>
                    <w:r w:rsidR="00CC246D" w:rsidRPr="004E35B0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F15780" w:rsidRPr="004E35B0">
                      <w:rPr>
                        <w:rFonts w:ascii="Consolas" w:hAnsi="Consolas" w:cs="Consolas"/>
                        <w:noProof/>
                        <w:lang w:val="nb-NO"/>
                      </w:rPr>
                      <w:t>Scooter Media</w:t>
                    </w:r>
                  </w:p>
                  <w:p w:rsidR="007C4F98" w:rsidRPr="004E35B0" w:rsidRDefault="0078173D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Winter</w:t>
                    </w:r>
                    <w:r w:rsidR="00AE0965" w:rsidRPr="004E35B0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2012 – 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Summer</w:t>
                    </w:r>
                    <w:r w:rsidR="00AE0965" w:rsidRPr="004E35B0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2013</w:t>
                    </w:r>
                  </w:p>
                  <w:p w:rsidR="007C4F98" w:rsidRPr="00631DF4" w:rsidRDefault="004153A2">
                    <w:pPr>
                      <w:spacing w:line="240" w:lineRule="auto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I monsly did </w:t>
                    </w:r>
                    <w:r w:rsidR="00631DF4"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>rigging and transport</w:t>
                    </w:r>
                    <w:r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off film equipment</w:t>
                    </w:r>
                    <w:r w:rsidR="00631DF4"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>, but also some</w:t>
                    </w:r>
                    <w:r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simple/initial</w:t>
                    </w:r>
                    <w:r w:rsidR="00631DF4"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light setting.</w:t>
                    </w:r>
                  </w:p>
                </w:sdtContent>
              </w:sdt>
              <w:sdt>
                <w:sdtPr>
                  <w:rPr>
                    <w:rFonts w:ascii="Consolas" w:hAnsi="Consolas" w:cs="Consolas"/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68699791"/>
                  <w:placeholder>
                    <w:docPart w:val="1933F3B0C90A4905A1F4B3021D7F813D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7C4F98" w:rsidRPr="0078173D" w:rsidRDefault="0078173D" w:rsidP="00330D48">
                    <w:pPr>
                      <w:pStyle w:val="Overskrift2"/>
                      <w:spacing w:before="240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78173D">
                      <w:rPr>
                        <w:rStyle w:val="Sterk"/>
                        <w:lang w:val="nb-NO"/>
                      </w:rPr>
                      <w:t>iT/Visualiser</w:t>
                    </w:r>
                    <w:r w:rsidR="00CC246D" w:rsidRPr="0078173D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E127D7" w:rsidRPr="0078173D">
                      <w:rPr>
                        <w:rFonts w:ascii="Consolas" w:hAnsi="Consolas" w:cs="Consolas"/>
                        <w:noProof/>
                        <w:lang w:val="nb-NO"/>
                      </w:rPr>
                      <w:t>Påndus reklamebyrå</w:t>
                    </w:r>
                  </w:p>
                  <w:p w:rsidR="007C4F98" w:rsidRPr="0078173D" w:rsidRDefault="0078173D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Winter</w:t>
                    </w:r>
                    <w:r w:rsidRPr="004E35B0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AE0965" w:rsidRPr="0078173D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2013 – 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Summer</w:t>
                    </w:r>
                    <w:r w:rsidR="00AE0965" w:rsidRPr="0078173D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2014</w:t>
                    </w:r>
                  </w:p>
                  <w:p w:rsidR="0030108D" w:rsidRPr="00631DF4" w:rsidRDefault="00631DF4" w:rsidP="00E127D7">
                    <w:pPr>
                      <w:spacing w:line="240" w:lineRule="auto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>Made webpages using</w:t>
                    </w:r>
                    <w:r w:rsidR="00A92DC9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different combinations of</w:t>
                    </w:r>
                    <w:r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</w:t>
                    </w:r>
                    <w:r w:rsidR="00E127D7"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>net/javascript/html/css/MySQL</w:t>
                    </w:r>
                    <w:r w:rsidR="00A92DC9">
                      <w:rPr>
                        <w:rFonts w:ascii="Consolas" w:hAnsi="Consolas" w:cs="Consolas"/>
                        <w:noProof/>
                        <w:lang w:val="en-GB"/>
                      </w:rPr>
                      <w:t>, I also did some modifications to exsisting wordpress themes to better fit clients</w:t>
                    </w:r>
                    <w:r w:rsidR="00E127D7"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. </w:t>
                    </w:r>
                  </w:p>
                  <w:p w:rsidR="00E127D7" w:rsidRPr="00631DF4" w:rsidRDefault="00A92DC9" w:rsidP="00E127D7">
                    <w:pPr>
                      <w:spacing w:line="240" w:lineRule="auto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en-GB"/>
                      </w:rPr>
                      <w:t>Other then that I also did some adverts for webpages and reggular printed media using tools like</w:t>
                    </w:r>
                    <w:r w:rsidR="00631DF4"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</w:t>
                    </w:r>
                    <w:r w:rsidR="00E127D7"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>Photoshop/Flash/</w:t>
                    </w:r>
                    <w:r w:rsidRPr="004E35B0">
                      <w:rPr>
                        <w:rFonts w:ascii="Consolas" w:hAnsi="Consolas" w:cs="Consolas"/>
                        <w:noProof/>
                      </w:rPr>
                      <w:t>Ilustrator</w:t>
                    </w:r>
                    <w:r w:rsidR="00E127D7"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>.</w:t>
                    </w:r>
                  </w:p>
                  <w:p w:rsidR="00C57FC4" w:rsidRPr="00631DF4" w:rsidRDefault="00631DF4" w:rsidP="00E127D7">
                    <w:pPr>
                      <w:spacing w:line="240" w:lineRule="auto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>I also had responsibility for a</w:t>
                    </w:r>
                    <w:r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windows</w:t>
                    </w:r>
                    <w:r w:rsidRPr="00631DF4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file server, and later replace</w:t>
                    </w:r>
                    <w:r>
                      <w:rPr>
                        <w:rFonts w:ascii="Consolas" w:hAnsi="Consolas" w:cs="Consolas"/>
                        <w:noProof/>
                        <w:lang w:val="en-GB"/>
                      </w:rPr>
                      <w:t>d that file server with a new one running linux.</w:t>
                    </w:r>
                  </w:p>
                  <w:p w:rsidR="00C57FC4" w:rsidRPr="0078173D" w:rsidRDefault="0078173D" w:rsidP="00C57FC4">
                    <w:pPr>
                      <w:pStyle w:val="Overskrift2"/>
                      <w:rPr>
                        <w:rFonts w:ascii="Consolas" w:hAnsi="Consolas" w:cs="Consolas"/>
                        <w:noProof/>
                        <w:color w:val="auto"/>
                        <w:sz w:val="22"/>
                        <w:szCs w:val="22"/>
                        <w:lang w:val="en-GB"/>
                      </w:rPr>
                    </w:pPr>
                    <w:r>
                      <w:rPr>
                        <w:rStyle w:val="Sterk"/>
                      </w:rPr>
                      <w:t xml:space="preserve">Freelancer </w:t>
                    </w:r>
                    <w:r w:rsidR="00C57FC4" w:rsidRPr="0078173D">
                      <w:rPr>
                        <w:rFonts w:ascii="Consolas" w:hAnsi="Consolas" w:cs="Consolas"/>
                        <w:noProof/>
                        <w:lang w:val="en-GB"/>
                      </w:rPr>
                      <w:t>Ac Nor gruppen ASA</w:t>
                    </w:r>
                  </w:p>
                  <w:p w:rsidR="00C57FC4" w:rsidRPr="0078173D" w:rsidRDefault="0078173D" w:rsidP="00C57FC4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78173D">
                      <w:rPr>
                        <w:rFonts w:ascii="Consolas" w:hAnsi="Consolas" w:cs="Consolas"/>
                        <w:noProof/>
                        <w:lang w:val="en-GB"/>
                      </w:rPr>
                      <w:t>Short</w:t>
                    </w:r>
                    <w:r w:rsidR="00C57FC4" w:rsidRPr="0078173D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</w:t>
                    </w:r>
                    <w:r w:rsidRPr="0078173D">
                      <w:rPr>
                        <w:rFonts w:ascii="Consolas" w:hAnsi="Consolas" w:cs="Consolas"/>
                        <w:noProof/>
                        <w:lang w:val="en-GB"/>
                      </w:rPr>
                      <w:t>Period</w:t>
                    </w:r>
                    <w:r w:rsidR="00C57FC4" w:rsidRPr="0078173D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noProof/>
                        <w:lang w:val="en-GB"/>
                      </w:rPr>
                      <w:t>Fall</w:t>
                    </w:r>
                    <w:r w:rsidR="00C57FC4" w:rsidRPr="0078173D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2014</w:t>
                    </w:r>
                  </w:p>
                  <w:p w:rsidR="007C4F98" w:rsidRPr="00127678" w:rsidRDefault="00A92DC9" w:rsidP="00A92DC9">
                    <w:pPr>
                      <w:rPr>
                        <w:rFonts w:ascii="Consolas" w:hAnsi="Consolas" w:cs="Consolas"/>
                        <w:lang w:val="en-GB"/>
                      </w:rPr>
                    </w:pPr>
                    <w:r>
                      <w:rPr>
                        <w:rFonts w:ascii="Consolas" w:hAnsi="Consolas" w:cs="Consolas"/>
                        <w:lang w:val="en-GB"/>
                      </w:rPr>
                      <w:t>I did a simple demo for a presentation where you can walk around a housing project using</w:t>
                    </w:r>
                    <w:r w:rsidR="004153A2">
                      <w:rPr>
                        <w:rFonts w:ascii="Consolas" w:hAnsi="Consolas" w:cs="Consolas"/>
                        <w:lang w:val="en-GB"/>
                      </w:rPr>
                      <w:t xml:space="preserve"> the</w:t>
                    </w:r>
                    <w:r>
                      <w:rPr>
                        <w:rFonts w:ascii="Consolas" w:hAnsi="Consolas" w:cs="Consolas"/>
                        <w:lang w:val="en-GB"/>
                      </w:rPr>
                      <w:t xml:space="preserve"> unity</w:t>
                    </w:r>
                    <w:r w:rsidR="004153A2">
                      <w:rPr>
                        <w:rFonts w:ascii="Consolas" w:hAnsi="Consolas" w:cs="Consolas"/>
                        <w:lang w:val="en-GB"/>
                      </w:rPr>
                      <w:t xml:space="preserve"> engine</w:t>
                    </w:r>
                    <w:r w:rsidR="00127678">
                      <w:rPr>
                        <w:rFonts w:ascii="Consolas" w:hAnsi="Consolas" w:cs="Consolas"/>
                        <w:lang w:val="en-GB"/>
                      </w:rPr>
                      <w:t>.</w:t>
                    </w:r>
                  </w:p>
                </w:sdtContent>
              </w:sdt>
            </w:sdtContent>
          </w:sdt>
        </w:tc>
      </w:tr>
      <w:tr w:rsidR="007C4F98" w:rsidRPr="00A92DC9">
        <w:tc>
          <w:tcPr>
            <w:tcW w:w="2070" w:type="dxa"/>
          </w:tcPr>
          <w:p w:rsidR="007C4F98" w:rsidRPr="004E35B0" w:rsidRDefault="003225AE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>
              <w:rPr>
                <w:rFonts w:ascii="Consolas" w:hAnsi="Consolas" w:cs="Consolas"/>
                <w:lang w:val="nb-NO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rFonts w:ascii="Consolas" w:hAnsi="Consolas" w:cs="Consolas"/>
                <w:caps w:val="0"/>
                <w:noProof/>
                <w:color w:val="595959" w:themeColor="text1" w:themeTint="A6"/>
                <w:kern w:val="0"/>
                <w:lang w:val="nb-NO"/>
              </w:rPr>
              <w:id w:val="-691765356"/>
            </w:sdtPr>
            <w:sdtEndPr/>
            <w:sdtContent>
              <w:sdt>
                <w:sdtPr>
                  <w:rPr>
                    <w:rFonts w:ascii="Consolas" w:hAnsi="Consolas" w:cs="Consolas"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-1126388115"/>
                  <w:placeholder>
                    <w:docPart w:val="1933F3B0C90A4905A1F4B3021D7F813D"/>
                  </w:placeholder>
                </w:sdtPr>
                <w:sdtEndPr/>
                <w:sdtContent>
                  <w:sdt>
                    <w:sdtPr>
                      <w:rPr>
                        <w:rFonts w:ascii="Consolas" w:hAnsi="Consolas" w:cs="Consolas"/>
                        <w:caps w:val="0"/>
                        <w:noProof/>
                        <w:color w:val="595959" w:themeColor="text1" w:themeTint="A6"/>
                        <w:kern w:val="0"/>
                        <w:lang w:val="nb-NO"/>
                      </w:rPr>
                      <w:id w:val="-1751035840"/>
                    </w:sdtPr>
                    <w:sdtEndPr>
                      <w:rPr>
                        <w:rFonts w:asciiTheme="minorHAnsi" w:hAnsiTheme="minorHAnsi" w:cstheme="minorBidi"/>
                        <w:color w:val="262626" w:themeColor="text1" w:themeTint="D9"/>
                      </w:rPr>
                    </w:sdtEndPr>
                    <w:sdtContent>
                      <w:p w:rsidR="00654C8A" w:rsidRPr="00B87F35" w:rsidRDefault="00654C8A" w:rsidP="00654C8A">
                        <w:pPr>
                          <w:pStyle w:val="Overskrift2"/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</w:pPr>
                        <w:r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>Sandefjord VGs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b w:val="0"/>
                            <w:noProof/>
                            <w:lang w:val="nb-NO"/>
                          </w:rPr>
                          <w:t>,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  <w:t>Sandefjord</w:t>
                        </w:r>
                      </w:p>
                      <w:p w:rsidR="00654C8A" w:rsidRPr="00B87F35" w:rsidRDefault="00654C8A" w:rsidP="00654C8A">
                        <w:pPr>
                          <w:pStyle w:val="Overskrift2"/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</w:pPr>
                        <w:r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>Greveskogen VGs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b w:val="0"/>
                            <w:noProof/>
                            <w:lang w:val="nb-NO"/>
                          </w:rPr>
                          <w:t>,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  <w:t>Tønsberg</w:t>
                        </w:r>
                      </w:p>
                      <w:p w:rsidR="00654C8A" w:rsidRDefault="00654C8A" w:rsidP="00654C8A">
                        <w:pPr>
                          <w:pStyle w:val="Overskrift2"/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</w:pPr>
                        <w:r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>Nøtterøy VGs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b w:val="0"/>
                            <w:noProof/>
                            <w:lang w:val="nb-NO"/>
                          </w:rPr>
                          <w:t>,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  <w:t>Nøtterøy</w:t>
                        </w:r>
                      </w:p>
                      <w:p w:rsidR="00654C8A" w:rsidRDefault="00654C8A" w:rsidP="00654C8A">
                        <w:pPr>
                          <w:rPr>
                            <w:rFonts w:ascii="Consolas" w:hAnsi="Consolas" w:cs="Consolas"/>
                            <w:caps/>
                            <w:noProof/>
                            <w:color w:val="7F7F7F" w:themeColor="text1" w:themeTint="80"/>
                            <w:sz w:val="17"/>
                            <w:szCs w:val="17"/>
                            <w:lang w:val="nb-NO"/>
                          </w:rPr>
                        </w:pPr>
                        <w:r w:rsidRPr="002E6C70">
                          <w:rPr>
                            <w:rFonts w:ascii="Consolas" w:hAnsi="Consolas" w:cs="Consolas"/>
                            <w:caps/>
                            <w:noProof/>
                            <w:color w:val="7F7F7F" w:themeColor="text1" w:themeTint="80"/>
                            <w:sz w:val="17"/>
                            <w:szCs w:val="17"/>
                            <w:lang w:val="nb-NO"/>
                          </w:rPr>
                          <w:t xml:space="preserve">generell studiekompetanse </w:t>
                        </w:r>
                      </w:p>
                      <w:p w:rsidR="00654C8A" w:rsidRPr="00654C8A" w:rsidRDefault="00654C8A" w:rsidP="00654C8A">
                        <w:pPr>
                          <w:rPr>
                            <w:noProof/>
                            <w:lang w:val="en-GB"/>
                          </w:rPr>
                        </w:pPr>
                        <w:r w:rsidRPr="00654C8A">
                          <w:rPr>
                            <w:rFonts w:ascii="Consolas" w:hAnsi="Consolas" w:cs="Consolas"/>
                            <w:lang w:val="en-GB"/>
                          </w:rPr>
                          <w:t>A 3-year educatio</w:t>
                        </w:r>
                        <w:r>
                          <w:rPr>
                            <w:rFonts w:ascii="Consolas" w:hAnsi="Consolas" w:cs="Consolas"/>
                            <w:lang w:val="en-GB"/>
                          </w:rPr>
                          <w:t xml:space="preserve">n which is the formal </w:t>
                        </w:r>
                        <w:r w:rsidRPr="00654C8A">
                          <w:rPr>
                            <w:rFonts w:ascii="Consolas" w:hAnsi="Consolas" w:cs="Consolas"/>
                            <w:lang w:val="en-GB"/>
                          </w:rPr>
                          <w:t xml:space="preserve">requisite </w:t>
                        </w:r>
                        <w:r>
                          <w:rPr>
                            <w:rFonts w:ascii="Consolas" w:hAnsi="Consolas" w:cs="Consolas"/>
                            <w:lang w:val="en-GB"/>
                          </w:rPr>
                          <w:t>for university education.</w:t>
                        </w:r>
                      </w:p>
                    </w:sdtContent>
                  </w:sdt>
                  <w:p w:rsidR="00654C8A" w:rsidRPr="00654C8A" w:rsidRDefault="00654C8A">
                    <w:pPr>
                      <w:pStyle w:val="Overskrift2"/>
                      <w:rPr>
                        <w:rFonts w:ascii="Consolas" w:hAnsi="Consolas" w:cs="Consolas"/>
                        <w:caps w:val="0"/>
                        <w:noProof/>
                        <w:color w:val="595959" w:themeColor="text1" w:themeTint="A6"/>
                        <w:kern w:val="0"/>
                        <w:lang w:val="en-GB"/>
                      </w:rPr>
                    </w:pPr>
                  </w:p>
                  <w:p w:rsidR="007C4F98" w:rsidRPr="004153A2" w:rsidRDefault="005A410A">
                    <w:pPr>
                      <w:pStyle w:val="Overskrift2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4153A2">
                      <w:rPr>
                        <w:rStyle w:val="Sterk"/>
                        <w:rFonts w:ascii="Consolas" w:hAnsi="Consolas" w:cs="Consolas"/>
                        <w:noProof/>
                        <w:lang w:val="en-GB"/>
                      </w:rPr>
                      <w:t>Idefagskolen</w:t>
                    </w:r>
                    <w:r w:rsidR="00CC246D" w:rsidRPr="004153A2">
                      <w:rPr>
                        <w:rStyle w:val="Sterk"/>
                        <w:rFonts w:ascii="Consolas" w:hAnsi="Consolas" w:cs="Consolas"/>
                        <w:b w:val="0"/>
                        <w:noProof/>
                        <w:lang w:val="en-GB"/>
                      </w:rPr>
                      <w:t>,</w:t>
                    </w:r>
                    <w:r w:rsidR="00CC246D" w:rsidRPr="004153A2">
                      <w:rPr>
                        <w:rStyle w:val="Sterk"/>
                        <w:rFonts w:ascii="Consolas" w:hAnsi="Consolas" w:cs="Consolas"/>
                        <w:noProof/>
                        <w:lang w:val="en-GB"/>
                      </w:rPr>
                      <w:t xml:space="preserve"> </w:t>
                    </w:r>
                    <w:r w:rsidRPr="004153A2">
                      <w:rPr>
                        <w:rFonts w:ascii="Consolas" w:hAnsi="Consolas" w:cs="Consolas"/>
                        <w:noProof/>
                        <w:lang w:val="en-GB"/>
                      </w:rPr>
                      <w:t>Tønsberg</w:t>
                    </w:r>
                  </w:p>
                  <w:p w:rsidR="007C4F98" w:rsidRPr="00A92DC9" w:rsidRDefault="005A410A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A92DC9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3D </w:t>
                    </w:r>
                    <w:r w:rsidR="00A92DC9" w:rsidRPr="00A92DC9">
                      <w:rPr>
                        <w:rFonts w:ascii="Consolas" w:hAnsi="Consolas" w:cs="Consolas"/>
                        <w:noProof/>
                        <w:lang w:val="en-GB"/>
                      </w:rPr>
                      <w:t>Animation</w:t>
                    </w:r>
                  </w:p>
                  <w:p w:rsidR="005A410A" w:rsidRPr="00A92DC9" w:rsidRDefault="004153A2">
                    <w:pPr>
                      <w:spacing w:line="240" w:lineRule="auto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en-GB"/>
                      </w:rPr>
                      <w:t>A follow up year for 3D moddeling, here we learnt more about cg software, sculpting, animation and rendering.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rPr>
                    <w:rFonts w:ascii="Consolas" w:hAnsi="Consolas" w:cs="Consolas"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70016433"/>
                  <w:placeholder>
                    <w:docPart w:val="525F53B1A8534D13BF9124AFFA57A938"/>
                  </w:placeholder>
                </w:sdtPr>
                <w:sdtEndPr/>
                <w:sdtContent>
                  <w:p w:rsidR="005A410A" w:rsidRPr="004153A2" w:rsidRDefault="005A410A">
                    <w:pPr>
                      <w:pStyle w:val="Overskrift2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4153A2">
                      <w:rPr>
                        <w:rStyle w:val="Sterk"/>
                        <w:rFonts w:ascii="Consolas" w:hAnsi="Consolas" w:cs="Consolas"/>
                        <w:noProof/>
                        <w:lang w:val="en-GB"/>
                      </w:rPr>
                      <w:t>Idefagskolen</w:t>
                    </w:r>
                    <w:r w:rsidRPr="004153A2">
                      <w:rPr>
                        <w:rStyle w:val="Sterk"/>
                        <w:rFonts w:ascii="Consolas" w:hAnsi="Consolas" w:cs="Consolas"/>
                        <w:b w:val="0"/>
                        <w:noProof/>
                        <w:lang w:val="en-GB"/>
                      </w:rPr>
                      <w:t>,</w:t>
                    </w:r>
                    <w:r w:rsidRPr="004153A2">
                      <w:rPr>
                        <w:rStyle w:val="Sterk"/>
                        <w:rFonts w:ascii="Consolas" w:hAnsi="Consolas" w:cs="Consolas"/>
                        <w:noProof/>
                        <w:lang w:val="en-GB"/>
                      </w:rPr>
                      <w:t xml:space="preserve"> </w:t>
                    </w:r>
                    <w:r w:rsidRPr="004153A2">
                      <w:rPr>
                        <w:rFonts w:ascii="Consolas" w:hAnsi="Consolas" w:cs="Consolas"/>
                        <w:noProof/>
                        <w:lang w:val="en-GB"/>
                      </w:rPr>
                      <w:t>Tønsberg</w:t>
                    </w:r>
                  </w:p>
                  <w:p w:rsidR="005A410A" w:rsidRPr="00A92DC9" w:rsidRDefault="005A410A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A92DC9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3D </w:t>
                    </w:r>
                    <w:r w:rsidR="00A92DC9" w:rsidRPr="00A92DC9">
                      <w:rPr>
                        <w:rFonts w:ascii="Consolas" w:hAnsi="Consolas" w:cs="Consolas"/>
                        <w:noProof/>
                        <w:lang w:val="en-GB"/>
                      </w:rPr>
                      <w:t>Modeling</w:t>
                    </w:r>
                  </w:p>
                  <w:p w:rsidR="007C4F98" w:rsidRPr="00A92DC9" w:rsidRDefault="00A92DC9" w:rsidP="00A92DC9">
                    <w:pPr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A92DC9">
                      <w:rPr>
                        <w:rFonts w:ascii="Consolas" w:hAnsi="Consolas" w:cs="Consolas"/>
                        <w:noProof/>
                        <w:lang w:val="en-GB"/>
                      </w:rPr>
                      <w:t>A one year full time course for learning to 3D model</w:t>
                    </w:r>
                    <w:r w:rsidR="004153A2">
                      <w:rPr>
                        <w:rFonts w:ascii="Consolas" w:hAnsi="Consolas" w:cs="Consolas"/>
                        <w:noProof/>
                        <w:lang w:val="en-GB"/>
                      </w:rPr>
                      <w:t>ing</w:t>
                    </w:r>
                    <w:r w:rsidRPr="00A92DC9">
                      <w:rPr>
                        <w:rFonts w:ascii="Consolas" w:hAnsi="Consolas" w:cs="Consolas"/>
                        <w:noProof/>
                        <w:lang w:val="en-GB"/>
                      </w:rPr>
                      <w:t>,</w:t>
                    </w:r>
                    <w:r w:rsidR="004153A2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we learnet some basics, like topology, hardsurface modeling, uv-mapping and texsturing.</w:t>
                    </w:r>
                  </w:p>
                </w:sdtContent>
              </w:sdt>
            </w:sdtContent>
          </w:sdt>
        </w:tc>
      </w:tr>
      <w:tr w:rsidR="007C4F98" w:rsidRPr="004E35B0">
        <w:tc>
          <w:tcPr>
            <w:tcW w:w="2070" w:type="dxa"/>
          </w:tcPr>
          <w:p w:rsidR="007C4F98" w:rsidRPr="004E35B0" w:rsidRDefault="003225AE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>
              <w:rPr>
                <w:rFonts w:ascii="Consolas" w:hAnsi="Consolas" w:cs="Consolas"/>
              </w:rPr>
              <w:t>Refrences</w:t>
            </w:r>
          </w:p>
        </w:tc>
        <w:tc>
          <w:tcPr>
            <w:tcW w:w="7650" w:type="dxa"/>
          </w:tcPr>
          <w:sdt>
            <w:sdtPr>
              <w:rPr>
                <w:rFonts w:ascii="Consolas" w:hAnsi="Consolas" w:cs="Consolas"/>
                <w:caps w:val="0"/>
                <w:noProof/>
                <w:color w:val="595959" w:themeColor="text1" w:themeTint="A6"/>
                <w:kern w:val="0"/>
                <w:lang w:val="nb-NO"/>
              </w:rPr>
              <w:id w:val="-1883713024"/>
            </w:sdtPr>
            <w:sdtEndPr/>
            <w:sdtContent>
              <w:sdt>
                <w:sdtPr>
                  <w:rPr>
                    <w:rFonts w:ascii="Consolas" w:hAnsi="Consolas" w:cs="Consolas"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-1368215953"/>
                  <w:placeholder>
                    <w:docPart w:val="1933F3B0C90A4905A1F4B3021D7F813D"/>
                  </w:placeholder>
                </w:sdtPr>
                <w:sdtEndPr/>
                <w:sdtContent>
                  <w:p w:rsidR="007C4F98" w:rsidRPr="004E35B0" w:rsidRDefault="00B472A6">
                    <w:pPr>
                      <w:pStyle w:val="Overskrift2"/>
                      <w:rPr>
                        <w:rFonts w:ascii="Consolas" w:hAnsi="Consolas" w:cs="Consolas"/>
                        <w:noProof/>
                        <w:color w:val="262626" w:themeColor="text1" w:themeTint="D9"/>
                        <w:szCs w:val="16"/>
                        <w:lang w:val="nb-NO"/>
                      </w:rPr>
                    </w:pPr>
                    <w:r w:rsidRPr="004E35B0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>Henrik ness</w:t>
                    </w:r>
                    <w:r w:rsidR="00CC246D" w:rsidRPr="004E35B0">
                      <w:rPr>
                        <w:rStyle w:val="Sterk"/>
                        <w:rFonts w:ascii="Consolas" w:hAnsi="Consolas" w:cs="Consolas"/>
                        <w:b w:val="0"/>
                        <w:noProof/>
                        <w:lang w:val="nb-NO"/>
                      </w:rPr>
                      <w:t>,</w:t>
                    </w:r>
                    <w:r w:rsidR="00CC246D" w:rsidRPr="004E35B0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8C663A">
                      <w:rPr>
                        <w:rFonts w:ascii="Consolas" w:hAnsi="Consolas" w:cs="Consolas"/>
                        <w:noProof/>
                        <w:lang w:val="nb-NO"/>
                      </w:rPr>
                      <w:t>General manager</w:t>
                    </w:r>
                  </w:p>
                  <w:p w:rsidR="007C4F98" w:rsidRPr="004E35B0" w:rsidRDefault="00B472A6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4E35B0">
                      <w:rPr>
                        <w:rFonts w:ascii="Consolas" w:hAnsi="Consolas" w:cs="Consolas"/>
                        <w:noProof/>
                        <w:lang w:val="nb-NO"/>
                      </w:rPr>
                      <w:t>Påndus Reklamebyrå</w:t>
                    </w:r>
                  </w:p>
                  <w:p w:rsidR="00C57FC4" w:rsidRPr="003225AE" w:rsidRDefault="00C57FC4" w:rsidP="00C57FC4">
                    <w:pPr>
                      <w:spacing w:after="0" w:line="240" w:lineRule="auto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3225AE">
                      <w:rPr>
                        <w:rFonts w:ascii="Consolas" w:hAnsi="Consolas" w:cs="Consolas"/>
                        <w:noProof/>
                        <w:lang w:val="en-GB"/>
                      </w:rPr>
                      <w:t>Tlf:</w:t>
                    </w:r>
                    <w:r w:rsidR="0078173D" w:rsidRPr="003225AE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+47</w:t>
                    </w:r>
                    <w:r w:rsidRPr="003225AE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 </w:t>
                    </w:r>
                    <w:r w:rsidRPr="003225AE">
                      <w:rPr>
                        <w:rStyle w:val="apple-style-span"/>
                        <w:rFonts w:ascii="Consolas" w:hAnsi="Consolas" w:cs="Consolas"/>
                        <w:color w:val="000000"/>
                        <w:lang w:val="en-GB"/>
                      </w:rPr>
                      <w:t>92 82 62 48</w:t>
                    </w:r>
                  </w:p>
                  <w:p w:rsidR="00200F89" w:rsidRPr="00D1087A" w:rsidRDefault="00C57FC4" w:rsidP="00C57FC4">
                    <w:pPr>
                      <w:spacing w:after="0" w:line="240" w:lineRule="auto"/>
                      <w:rPr>
                        <w:rFonts w:ascii="Consolas" w:hAnsi="Consolas" w:cs="Consolas"/>
                        <w:noProof/>
                      </w:rPr>
                    </w:pPr>
                    <w:r w:rsidRPr="004E35B0">
                      <w:rPr>
                        <w:rFonts w:ascii="Consolas" w:hAnsi="Consolas" w:cs="Consolas"/>
                        <w:noProof/>
                      </w:rPr>
                      <w:t xml:space="preserve">E-Post: </w:t>
                    </w:r>
                    <w:hyperlink r:id="rId10" w:history="1">
                      <w:r w:rsidRPr="004E35B0">
                        <w:rPr>
                          <w:rStyle w:val="Hyperkobling"/>
                          <w:rFonts w:ascii="Consolas" w:hAnsi="Consolas" w:cs="Consolas"/>
                          <w:noProof/>
                        </w:rPr>
                        <w:t>Henrik@paandus.no</w:t>
                      </w:r>
                    </w:hyperlink>
                  </w:p>
                  <w:p w:rsidR="00B472A6" w:rsidRPr="004E35B0" w:rsidRDefault="0008786E" w:rsidP="00C57FC4">
                    <w:pPr>
                      <w:spacing w:after="0" w:line="240" w:lineRule="auto"/>
                      <w:rPr>
                        <w:rFonts w:ascii="Consolas" w:hAnsi="Consolas" w:cs="Consolas"/>
                        <w:noProof/>
                      </w:rPr>
                    </w:pPr>
                  </w:p>
                </w:sdtContent>
              </w:sdt>
              <w:sdt>
                <w:sdtPr>
                  <w:rPr>
                    <w:rFonts w:ascii="Consolas" w:hAnsi="Consolas" w:cs="Consolas"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1899784768"/>
                </w:sdtPr>
                <w:sdtEndPr/>
                <w:sdtContent>
                  <w:p w:rsidR="00B472A6" w:rsidRPr="004153A2" w:rsidRDefault="00B472A6">
                    <w:pPr>
                      <w:pStyle w:val="Overskrift2"/>
                      <w:rPr>
                        <w:rFonts w:ascii="Consolas" w:hAnsi="Consolas" w:cs="Consolas"/>
                        <w:noProof/>
                        <w:color w:val="262626" w:themeColor="text1" w:themeTint="D9"/>
                        <w:szCs w:val="16"/>
                        <w:lang w:val="en-GB"/>
                      </w:rPr>
                    </w:pPr>
                    <w:r w:rsidRPr="004153A2">
                      <w:rPr>
                        <w:rStyle w:val="Sterk"/>
                        <w:rFonts w:ascii="Consolas" w:hAnsi="Consolas" w:cs="Consolas"/>
                        <w:noProof/>
                        <w:lang w:val="en-GB"/>
                      </w:rPr>
                      <w:t>Jacob</w:t>
                    </w:r>
                    <w:r w:rsidR="001E1B88" w:rsidRPr="004153A2">
                      <w:rPr>
                        <w:rStyle w:val="Sterk"/>
                        <w:rFonts w:ascii="Consolas" w:hAnsi="Consolas" w:cs="Consolas"/>
                        <w:noProof/>
                        <w:lang w:val="en-GB"/>
                      </w:rPr>
                      <w:t xml:space="preserve"> HULTGREN</w:t>
                    </w:r>
                    <w:r w:rsidRPr="004153A2">
                      <w:rPr>
                        <w:rStyle w:val="Sterk"/>
                        <w:rFonts w:ascii="Consolas" w:hAnsi="Consolas" w:cs="Consolas"/>
                        <w:b w:val="0"/>
                        <w:noProof/>
                        <w:lang w:val="en-GB"/>
                      </w:rPr>
                      <w:t>,</w:t>
                    </w:r>
                    <w:r w:rsidRPr="004153A2">
                      <w:rPr>
                        <w:rStyle w:val="Sterk"/>
                        <w:rFonts w:ascii="Consolas" w:hAnsi="Consolas" w:cs="Consolas"/>
                        <w:noProof/>
                        <w:lang w:val="en-GB"/>
                      </w:rPr>
                      <w:t xml:space="preserve"> </w:t>
                    </w:r>
                    <w:r w:rsidR="004153A2">
                      <w:rPr>
                        <w:rFonts w:ascii="Consolas" w:hAnsi="Consolas" w:cs="Consolas"/>
                        <w:noProof/>
                        <w:lang w:val="en-GB"/>
                      </w:rPr>
                      <w:t xml:space="preserve">freelance </w:t>
                    </w:r>
                    <w:r w:rsidR="004153A2" w:rsidRPr="004153A2">
                      <w:rPr>
                        <w:rFonts w:ascii="Consolas" w:hAnsi="Consolas" w:cs="Consolas"/>
                        <w:noProof/>
                        <w:lang w:val="en-GB"/>
                      </w:rPr>
                      <w:t>video photographer</w:t>
                    </w:r>
                  </w:p>
                  <w:p w:rsidR="00B472A6" w:rsidRPr="004153A2" w:rsidRDefault="001E1B88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en-GB"/>
                      </w:rPr>
                    </w:pPr>
                    <w:r w:rsidRPr="004153A2">
                      <w:rPr>
                        <w:rFonts w:ascii="Consolas" w:hAnsi="Consolas" w:cs="Consolas"/>
                        <w:noProof/>
                        <w:lang w:val="en-GB"/>
                      </w:rPr>
                      <w:t>Scooter media</w:t>
                    </w:r>
                  </w:p>
                  <w:p w:rsidR="00C57FC4" w:rsidRPr="004E35B0" w:rsidRDefault="00C57FC4" w:rsidP="00C57FC4">
                    <w:pPr>
                      <w:spacing w:after="0"/>
                      <w:rPr>
                        <w:rFonts w:ascii="Consolas" w:hAnsi="Consolas" w:cs="Consolas"/>
                        <w:noProof/>
                      </w:rPr>
                    </w:pPr>
                    <w:r w:rsidRPr="004E35B0">
                      <w:rPr>
                        <w:rFonts w:ascii="Consolas" w:hAnsi="Consolas" w:cs="Consolas"/>
                        <w:noProof/>
                      </w:rPr>
                      <w:t>Tlf:</w:t>
                    </w:r>
                    <w:r w:rsidR="0078173D">
                      <w:rPr>
                        <w:rFonts w:ascii="Consolas" w:hAnsi="Consolas" w:cs="Consolas"/>
                        <w:noProof/>
                      </w:rPr>
                      <w:t xml:space="preserve"> +47</w:t>
                    </w:r>
                    <w:r w:rsidRPr="004E35B0">
                      <w:rPr>
                        <w:rFonts w:ascii="Consolas" w:hAnsi="Consolas" w:cs="Consolas"/>
                        <w:noProof/>
                      </w:rPr>
                      <w:t xml:space="preserve"> 950 32 112</w:t>
                    </w:r>
                  </w:p>
                  <w:p w:rsidR="007C4F98" w:rsidRPr="004E35B0" w:rsidRDefault="00C57FC4" w:rsidP="00C57FC4">
                    <w:pPr>
                      <w:spacing w:after="0"/>
                      <w:rPr>
                        <w:rFonts w:ascii="Consolas" w:hAnsi="Consolas" w:cs="Consolas"/>
                        <w:noProof/>
                      </w:rPr>
                    </w:pPr>
                    <w:r w:rsidRPr="004E35B0">
                      <w:rPr>
                        <w:rFonts w:ascii="Consolas" w:hAnsi="Consolas" w:cs="Consolas"/>
                        <w:noProof/>
                      </w:rPr>
                      <w:t xml:space="preserve">E-post: </w:t>
                    </w:r>
                    <w:hyperlink r:id="rId11" w:history="1">
                      <w:r w:rsidRPr="004E35B0">
                        <w:rPr>
                          <w:rStyle w:val="Hyperkobling"/>
                          <w:rFonts w:ascii="Consolas" w:hAnsi="Consolas" w:cs="Consolas"/>
                          <w:noProof/>
                        </w:rPr>
                        <w:t>jacob@scootermedia.no</w:t>
                      </w:r>
                    </w:hyperlink>
                    <w:r w:rsidRPr="004E35B0">
                      <w:rPr>
                        <w:rFonts w:ascii="Consolas" w:hAnsi="Consolas" w:cs="Consolas"/>
                        <w:noProof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:rsidR="007C4F98" w:rsidRPr="004E35B0" w:rsidRDefault="007C4F98" w:rsidP="007545C9">
      <w:pPr>
        <w:tabs>
          <w:tab w:val="left" w:pos="1421"/>
        </w:tabs>
        <w:rPr>
          <w:rFonts w:ascii="Consolas" w:hAnsi="Consolas" w:cs="Consolas"/>
          <w:noProof/>
        </w:rPr>
      </w:pPr>
    </w:p>
    <w:sectPr w:rsidR="007C4F98" w:rsidRPr="004E35B0">
      <w:footerReference w:type="default" r:id="rId12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6E" w:rsidRDefault="0008786E">
      <w:pPr>
        <w:spacing w:after="0" w:line="240" w:lineRule="auto"/>
      </w:pPr>
      <w:r>
        <w:separator/>
      </w:r>
    </w:p>
  </w:endnote>
  <w:endnote w:type="continuationSeparator" w:id="0">
    <w:p w:rsidR="0008786E" w:rsidRDefault="0008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4E9" w:rsidRDefault="003F64E9">
    <w:pPr>
      <w:pStyle w:val="Bunntekst"/>
    </w:pPr>
    <w:r>
      <w:rPr>
        <w:rFonts w:ascii="Arial" w:hAnsi="Arial"/>
        <w:color w:val="7C9E0E"/>
      </w:rP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654C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6E" w:rsidRDefault="0008786E">
      <w:pPr>
        <w:spacing w:after="0" w:line="240" w:lineRule="auto"/>
      </w:pPr>
      <w:r>
        <w:separator/>
      </w:r>
    </w:p>
  </w:footnote>
  <w:footnote w:type="continuationSeparator" w:id="0">
    <w:p w:rsidR="0008786E" w:rsidRDefault="00087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226A"/>
    <w:multiLevelType w:val="hybridMultilevel"/>
    <w:tmpl w:val="07CC5B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09C5"/>
    <w:multiLevelType w:val="hybridMultilevel"/>
    <w:tmpl w:val="DDD0F4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87476"/>
    <w:multiLevelType w:val="hybridMultilevel"/>
    <w:tmpl w:val="521676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3DD8"/>
    <w:multiLevelType w:val="hybridMultilevel"/>
    <w:tmpl w:val="86BE99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D3F56"/>
    <w:multiLevelType w:val="hybridMultilevel"/>
    <w:tmpl w:val="C818FB70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D4940"/>
    <w:multiLevelType w:val="hybridMultilevel"/>
    <w:tmpl w:val="E4CCF5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33C80"/>
    <w:multiLevelType w:val="hybridMultilevel"/>
    <w:tmpl w:val="83FA78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A3146"/>
    <w:multiLevelType w:val="hybridMultilevel"/>
    <w:tmpl w:val="FCB40F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D7"/>
    <w:rsid w:val="00027E9B"/>
    <w:rsid w:val="00072976"/>
    <w:rsid w:val="0008786E"/>
    <w:rsid w:val="00127678"/>
    <w:rsid w:val="001D5F3A"/>
    <w:rsid w:val="001E1B88"/>
    <w:rsid w:val="001E5DE0"/>
    <w:rsid w:val="00200F89"/>
    <w:rsid w:val="00261D19"/>
    <w:rsid w:val="002A5FA1"/>
    <w:rsid w:val="002B2BA1"/>
    <w:rsid w:val="002C14B9"/>
    <w:rsid w:val="002F105D"/>
    <w:rsid w:val="002F41FC"/>
    <w:rsid w:val="0030108D"/>
    <w:rsid w:val="003062A4"/>
    <w:rsid w:val="0030740A"/>
    <w:rsid w:val="0031172A"/>
    <w:rsid w:val="00313D6A"/>
    <w:rsid w:val="00314CC4"/>
    <w:rsid w:val="003225AE"/>
    <w:rsid w:val="0032447D"/>
    <w:rsid w:val="00330D48"/>
    <w:rsid w:val="00330E7F"/>
    <w:rsid w:val="0035085C"/>
    <w:rsid w:val="00354233"/>
    <w:rsid w:val="00366542"/>
    <w:rsid w:val="00367976"/>
    <w:rsid w:val="00375CEB"/>
    <w:rsid w:val="003E4FE5"/>
    <w:rsid w:val="003F64E9"/>
    <w:rsid w:val="004153A2"/>
    <w:rsid w:val="004252EA"/>
    <w:rsid w:val="00461443"/>
    <w:rsid w:val="004B3E52"/>
    <w:rsid w:val="004E35B0"/>
    <w:rsid w:val="005367DD"/>
    <w:rsid w:val="005442CE"/>
    <w:rsid w:val="005619C9"/>
    <w:rsid w:val="005A410A"/>
    <w:rsid w:val="005F59AE"/>
    <w:rsid w:val="006203D0"/>
    <w:rsid w:val="006216CB"/>
    <w:rsid w:val="00631DF4"/>
    <w:rsid w:val="0065024B"/>
    <w:rsid w:val="00654C8A"/>
    <w:rsid w:val="0066604B"/>
    <w:rsid w:val="00683DF7"/>
    <w:rsid w:val="006A286E"/>
    <w:rsid w:val="006D7CCA"/>
    <w:rsid w:val="006E514A"/>
    <w:rsid w:val="006F05D4"/>
    <w:rsid w:val="0070132E"/>
    <w:rsid w:val="00722526"/>
    <w:rsid w:val="007545C9"/>
    <w:rsid w:val="00757DD9"/>
    <w:rsid w:val="00770B3A"/>
    <w:rsid w:val="0078173D"/>
    <w:rsid w:val="007C4F98"/>
    <w:rsid w:val="00831F43"/>
    <w:rsid w:val="008464BF"/>
    <w:rsid w:val="00883495"/>
    <w:rsid w:val="008C663A"/>
    <w:rsid w:val="00926538"/>
    <w:rsid w:val="00987A54"/>
    <w:rsid w:val="009A2F5E"/>
    <w:rsid w:val="009C4752"/>
    <w:rsid w:val="009D1F50"/>
    <w:rsid w:val="00A10E89"/>
    <w:rsid w:val="00A44C6A"/>
    <w:rsid w:val="00A8106E"/>
    <w:rsid w:val="00A92DC9"/>
    <w:rsid w:val="00AD2678"/>
    <w:rsid w:val="00AE0965"/>
    <w:rsid w:val="00B472A6"/>
    <w:rsid w:val="00B67564"/>
    <w:rsid w:val="00BE221D"/>
    <w:rsid w:val="00C04AF3"/>
    <w:rsid w:val="00C43DAA"/>
    <w:rsid w:val="00C57FC4"/>
    <w:rsid w:val="00C64E65"/>
    <w:rsid w:val="00CB3BC8"/>
    <w:rsid w:val="00CC246D"/>
    <w:rsid w:val="00CC3439"/>
    <w:rsid w:val="00CD24C7"/>
    <w:rsid w:val="00D1087A"/>
    <w:rsid w:val="00D3320C"/>
    <w:rsid w:val="00D57914"/>
    <w:rsid w:val="00D57BA6"/>
    <w:rsid w:val="00D75F6C"/>
    <w:rsid w:val="00D86BBB"/>
    <w:rsid w:val="00D92551"/>
    <w:rsid w:val="00DB5E95"/>
    <w:rsid w:val="00E127D7"/>
    <w:rsid w:val="00E30934"/>
    <w:rsid w:val="00E312AF"/>
    <w:rsid w:val="00F15780"/>
    <w:rsid w:val="00F2352E"/>
    <w:rsid w:val="00F44B44"/>
    <w:rsid w:val="00F97877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7C063-7826-464C-A741-E68E4E85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unhideWhenUsed/>
    <w:qFormat/>
    <w:pPr>
      <w:pBdr>
        <w:right w:val="single" w:sz="8" w:space="4" w:color="E48312" w:themeColor="accent1"/>
      </w:pBdr>
      <w:spacing w:after="0" w:line="240" w:lineRule="auto"/>
      <w:jc w:val="right"/>
      <w:outlineLvl w:val="0"/>
    </w:pPr>
    <w:rPr>
      <w:b/>
      <w:bCs/>
      <w:caps/>
      <w:color w:val="E48312" w:themeColor="accent1"/>
      <w:kern w:val="2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Pr>
      <w:b/>
      <w:bCs/>
      <w:caps/>
      <w:color w:val="E48312" w:themeColor="accent1"/>
      <w:kern w:val="20"/>
    </w:rPr>
  </w:style>
  <w:style w:type="character" w:customStyle="1" w:styleId="Overskrift2Tegn">
    <w:name w:val="Overskrift 2 Tegn"/>
    <w:basedOn w:val="Standardskriftforavsnitt"/>
    <w:link w:val="Overskrift2"/>
    <w:uiPriority w:val="1"/>
    <w:rPr>
      <w:caps/>
      <w:color w:val="000000" w:themeColor="text1"/>
      <w:kern w:val="20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customStyle="1" w:styleId="CV-tabell">
    <w:name w:val="CV-tabell"/>
    <w:basedOn w:val="Vanligtabel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E4831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lrutenett">
    <w:name w:val="Table Grid"/>
    <w:basedOn w:val="Vanligtabel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3"/>
    <w:qFormat/>
    <w:pPr>
      <w:spacing w:after="0" w:line="240" w:lineRule="auto"/>
    </w:pPr>
  </w:style>
  <w:style w:type="character" w:styleId="Sterk">
    <w:name w:val="Strong"/>
    <w:basedOn w:val="Standardskriftforavsnitt"/>
    <w:uiPriority w:val="1"/>
    <w:qFormat/>
    <w:rPr>
      <w:b/>
      <w:bCs/>
    </w:rPr>
  </w:style>
  <w:style w:type="character" w:customStyle="1" w:styleId="Overskrift3Tegn">
    <w:name w:val="Overskrift 3 Tegn"/>
    <w:basedOn w:val="Standardskriftforavsnitt"/>
    <w:link w:val="Overskrift3"/>
    <w:uiPriority w:val="1"/>
    <w:rPr>
      <w:caps/>
      <w:color w:val="7F7F7F" w:themeColor="text1" w:themeTint="80"/>
      <w:sz w:val="17"/>
      <w:szCs w:val="17"/>
    </w:rPr>
  </w:style>
  <w:style w:type="paragraph" w:customStyle="1" w:styleId="Navn">
    <w:name w:val="Navn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E48312" w:themeColor="accent1"/>
      <w:sz w:val="48"/>
      <w:szCs w:val="48"/>
    </w:rPr>
  </w:style>
  <w:style w:type="character" w:styleId="Utheving">
    <w:name w:val="Emphasis"/>
    <w:basedOn w:val="Standardskriftforavsnitt"/>
    <w:uiPriority w:val="2"/>
    <w:unhideWhenUsed/>
    <w:qFormat/>
    <w:rPr>
      <w:i w:val="0"/>
      <w:iCs w:val="0"/>
      <w:color w:val="E48312" w:themeColor="accent1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E48312" w:themeColor="accent1"/>
      <w:sz w:val="16"/>
      <w:szCs w:val="1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bCs/>
      <w:caps/>
      <w:color w:val="E48312" w:themeColor="accent1"/>
      <w:sz w:val="16"/>
      <w:szCs w:val="16"/>
    </w:rPr>
  </w:style>
  <w:style w:type="paragraph" w:styleId="Listeavsnitt">
    <w:name w:val="List Paragraph"/>
    <w:basedOn w:val="Normal"/>
    <w:uiPriority w:val="34"/>
    <w:unhideWhenUsed/>
    <w:qFormat/>
    <w:rsid w:val="002F41F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545C9"/>
    <w:rPr>
      <w:color w:val="2998E3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2A5FA1"/>
    <w:rPr>
      <w:color w:val="8C8C8C" w:themeColor="followedHyperlink"/>
      <w:u w:val="single"/>
    </w:rPr>
  </w:style>
  <w:style w:type="character" w:customStyle="1" w:styleId="apple-style-span">
    <w:name w:val="apple-style-span"/>
    <w:basedOn w:val="Standardskriftforavsnitt"/>
    <w:rsid w:val="00C57FC4"/>
  </w:style>
  <w:style w:type="paragraph" w:styleId="Bobletekst">
    <w:name w:val="Balloon Text"/>
    <w:basedOn w:val="Normal"/>
    <w:link w:val="BobletekstTegn"/>
    <w:uiPriority w:val="99"/>
    <w:semiHidden/>
    <w:unhideWhenUsed/>
    <w:rsid w:val="0068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cob@scootermedia.n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Henrik@paandus.no" TargetMode="External"/><Relationship Id="rId4" Type="http://schemas.openxmlformats.org/officeDocument/2006/relationships/styles" Target="styles.xml"/><Relationship Id="rId9" Type="http://schemas.openxmlformats.org/officeDocument/2006/relationships/hyperlink" Target="https://dl.dropboxusercontent.com/u/14796649/Portfolio/index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7hood\AppData\Roaming\Microsoft\Maler\Enkel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C15F756C6E4201ACC2C41D35331B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EE328E2-DA08-4FF7-A5D7-70214CB514D6}"/>
      </w:docPartPr>
      <w:docPartBody>
        <w:p w:rsidR="000C27FA" w:rsidRDefault="002E2B6A">
          <w:pPr>
            <w:pStyle w:val="A4C15F756C6E4201ACC2C41D35331BCF"/>
          </w:pPr>
          <w:r w:rsidRPr="00CC3439">
            <w:rPr>
              <w:noProof/>
            </w:rPr>
            <w:t>[Ditt navn]</w:t>
          </w:r>
        </w:p>
      </w:docPartBody>
    </w:docPart>
    <w:docPart>
      <w:docPartPr>
        <w:name w:val="1933F3B0C90A4905A1F4B3021D7F813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695C01-0ADA-472F-A88D-999726311DC5}"/>
      </w:docPartPr>
      <w:docPartBody>
        <w:p w:rsidR="000C27FA" w:rsidRDefault="002E2B6A">
          <w:pPr>
            <w:pStyle w:val="1933F3B0C90A4905A1F4B3021D7F813D"/>
          </w:pPr>
          <w:r>
            <w:rPr>
              <w:rStyle w:val="Plas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5F53B1A8534D13BF9124AFFA57A9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A6668C-D51F-47FE-ACA1-BB31CDBA8F49}"/>
      </w:docPartPr>
      <w:docPartBody>
        <w:p w:rsidR="00C93D80" w:rsidRDefault="000C27FA" w:rsidP="000C27FA">
          <w:pPr>
            <w:pStyle w:val="525F53B1A8534D13BF9124AFFA57A938"/>
          </w:pPr>
          <w:r>
            <w:rPr>
              <w:rStyle w:val="Plas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85"/>
    <w:rsid w:val="00095C78"/>
    <w:rsid w:val="000A1DAB"/>
    <w:rsid w:val="000B1415"/>
    <w:rsid w:val="000C27FA"/>
    <w:rsid w:val="001D796A"/>
    <w:rsid w:val="002126C3"/>
    <w:rsid w:val="002E2B6A"/>
    <w:rsid w:val="003F7A50"/>
    <w:rsid w:val="005719AD"/>
    <w:rsid w:val="00603C03"/>
    <w:rsid w:val="006113BE"/>
    <w:rsid w:val="006725CA"/>
    <w:rsid w:val="00AB5041"/>
    <w:rsid w:val="00B83851"/>
    <w:rsid w:val="00BD17A0"/>
    <w:rsid w:val="00C93D80"/>
    <w:rsid w:val="00D82F85"/>
    <w:rsid w:val="00F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4C15F756C6E4201ACC2C41D35331BCF">
    <w:name w:val="A4C15F756C6E4201ACC2C41D35331BCF"/>
  </w:style>
  <w:style w:type="paragraph" w:customStyle="1" w:styleId="2925564C61B24E4D919DBA5C7D1F5091">
    <w:name w:val="2925564C61B24E4D919DBA5C7D1F5091"/>
  </w:style>
  <w:style w:type="paragraph" w:customStyle="1" w:styleId="E93DEC3F2D874BC998E65DD68DE00BCB">
    <w:name w:val="E93DEC3F2D874BC998E65DD68DE00BCB"/>
  </w:style>
  <w:style w:type="paragraph" w:customStyle="1" w:styleId="9D01AE2C03D04A05AE5ED16B65DDBD23">
    <w:name w:val="9D01AE2C03D04A05AE5ED16B65DDBD23"/>
  </w:style>
  <w:style w:type="paragraph" w:customStyle="1" w:styleId="5E623B6A55FE43CD8E9404D716024E9D">
    <w:name w:val="5E623B6A55FE43CD8E9404D716024E9D"/>
  </w:style>
  <w:style w:type="paragraph" w:customStyle="1" w:styleId="FD4349C0B0534BB694130759DEAE2C1C">
    <w:name w:val="FD4349C0B0534BB694130759DEAE2C1C"/>
  </w:style>
  <w:style w:type="character" w:styleId="Plassholdertekst">
    <w:name w:val="Placeholder Text"/>
    <w:basedOn w:val="Standardskriftforavsnitt"/>
    <w:uiPriority w:val="99"/>
    <w:semiHidden/>
    <w:rsid w:val="006113BE"/>
    <w:rPr>
      <w:color w:val="808080"/>
    </w:rPr>
  </w:style>
  <w:style w:type="paragraph" w:customStyle="1" w:styleId="1933F3B0C90A4905A1F4B3021D7F813D">
    <w:name w:val="1933F3B0C90A4905A1F4B3021D7F813D"/>
  </w:style>
  <w:style w:type="character" w:styleId="Sterk">
    <w:name w:val="Strong"/>
    <w:basedOn w:val="Standardskriftforavsnitt"/>
    <w:uiPriority w:val="1"/>
    <w:qFormat/>
    <w:rsid w:val="00D82F85"/>
    <w:rPr>
      <w:b/>
      <w:bCs/>
    </w:rPr>
  </w:style>
  <w:style w:type="paragraph" w:customStyle="1" w:styleId="27BC1E5B2EA648AC984F0937EC86D96F">
    <w:name w:val="27BC1E5B2EA648AC984F0937EC86D96F"/>
  </w:style>
  <w:style w:type="paragraph" w:customStyle="1" w:styleId="E6583B0943D643258A8CB6B481D7B74A">
    <w:name w:val="E6583B0943D643258A8CB6B481D7B74A"/>
  </w:style>
  <w:style w:type="paragraph" w:customStyle="1" w:styleId="70FA59F84F0C4DF38DC9F4CB1E0B8FDC">
    <w:name w:val="70FA59F84F0C4DF38DC9F4CB1E0B8FDC"/>
  </w:style>
  <w:style w:type="paragraph" w:customStyle="1" w:styleId="C4D341DA3B8C43A09FF658B291AC837D">
    <w:name w:val="C4D341DA3B8C43A09FF658B291AC837D"/>
  </w:style>
  <w:style w:type="paragraph" w:customStyle="1" w:styleId="6769A77A24714BDAB1B4E335E53796D4">
    <w:name w:val="6769A77A24714BDAB1B4E335E53796D4"/>
  </w:style>
  <w:style w:type="paragraph" w:customStyle="1" w:styleId="5125D08C10C643C6B870BCE7D4A4267C">
    <w:name w:val="5125D08C10C643C6B870BCE7D4A4267C"/>
  </w:style>
  <w:style w:type="paragraph" w:customStyle="1" w:styleId="DAB7033210AF4CD88B08148AEA2EA103">
    <w:name w:val="DAB7033210AF4CD88B08148AEA2EA103"/>
  </w:style>
  <w:style w:type="paragraph" w:customStyle="1" w:styleId="FD7997EFB7384F5DA00E187BE1FD6AAC">
    <w:name w:val="FD7997EFB7384F5DA00E187BE1FD6AAC"/>
  </w:style>
  <w:style w:type="paragraph" w:customStyle="1" w:styleId="7B0F27586D0A4B0C8F1FBB6FC674CC82">
    <w:name w:val="7B0F27586D0A4B0C8F1FBB6FC674CC82"/>
  </w:style>
  <w:style w:type="paragraph" w:customStyle="1" w:styleId="92D4CCA3D8F3407DB29E604D0E8DC977">
    <w:name w:val="92D4CCA3D8F3407DB29E604D0E8DC977"/>
  </w:style>
  <w:style w:type="paragraph" w:customStyle="1" w:styleId="35C148D877F64DD5B3D7A3E170E6970E">
    <w:name w:val="35C148D877F64DD5B3D7A3E170E6970E"/>
  </w:style>
  <w:style w:type="paragraph" w:customStyle="1" w:styleId="8B4BD51D0D7F4A229E7BF375731510D5">
    <w:name w:val="8B4BD51D0D7F4A229E7BF375731510D5"/>
  </w:style>
  <w:style w:type="paragraph" w:customStyle="1" w:styleId="4A562AC87F634E2D9D1802AF472B0D5D">
    <w:name w:val="4A562AC87F634E2D9D1802AF472B0D5D"/>
  </w:style>
  <w:style w:type="paragraph" w:customStyle="1" w:styleId="73D2ABA2529E4C0799189E503F9991C1">
    <w:name w:val="73D2ABA2529E4C0799189E503F9991C1"/>
  </w:style>
  <w:style w:type="paragraph" w:customStyle="1" w:styleId="EF1BE8935CC24398866D9D107387119A">
    <w:name w:val="EF1BE8935CC24398866D9D107387119A"/>
    <w:rsid w:val="00D82F85"/>
  </w:style>
  <w:style w:type="paragraph" w:customStyle="1" w:styleId="DF0F635F270C4A578D622D8F3C6F3F2F">
    <w:name w:val="DF0F635F270C4A578D622D8F3C6F3F2F"/>
    <w:rsid w:val="00D82F85"/>
  </w:style>
  <w:style w:type="paragraph" w:customStyle="1" w:styleId="7ABEC72C55D942139B7276EA50A0AE1A">
    <w:name w:val="7ABEC72C55D942139B7276EA50A0AE1A"/>
    <w:rsid w:val="00D82F85"/>
  </w:style>
  <w:style w:type="paragraph" w:customStyle="1" w:styleId="9162D130C9AA4B20A816DD3328FA9EB1">
    <w:name w:val="9162D130C9AA4B20A816DD3328FA9EB1"/>
    <w:rsid w:val="00D82F85"/>
  </w:style>
  <w:style w:type="paragraph" w:customStyle="1" w:styleId="CA588138A1A34A73BE016D181B23EE56">
    <w:name w:val="CA588138A1A34A73BE016D181B23EE56"/>
    <w:rsid w:val="00D82F85"/>
  </w:style>
  <w:style w:type="paragraph" w:customStyle="1" w:styleId="0DA3957E0D764C3B9E56DBB9CF6382F6">
    <w:name w:val="0DA3957E0D764C3B9E56DBB9CF6382F6"/>
    <w:rsid w:val="00D82F85"/>
  </w:style>
  <w:style w:type="paragraph" w:customStyle="1" w:styleId="C086A3965F2043B598F3A7247D4EF5D0">
    <w:name w:val="C086A3965F2043B598F3A7247D4EF5D0"/>
    <w:rsid w:val="00D82F85"/>
  </w:style>
  <w:style w:type="paragraph" w:customStyle="1" w:styleId="519A9B35B3594F34824A20E4E0C4FABA">
    <w:name w:val="519A9B35B3594F34824A20E4E0C4FABA"/>
    <w:rsid w:val="00D82F85"/>
  </w:style>
  <w:style w:type="paragraph" w:customStyle="1" w:styleId="D661FE6BAF894C0593A082370F35C0CE">
    <w:name w:val="D661FE6BAF894C0593A082370F35C0CE"/>
    <w:rsid w:val="00D82F85"/>
  </w:style>
  <w:style w:type="paragraph" w:customStyle="1" w:styleId="5E8753B9995A4C93BC86B34DB76FCE59">
    <w:name w:val="5E8753B9995A4C93BC86B34DB76FCE59"/>
    <w:rsid w:val="00D82F85"/>
  </w:style>
  <w:style w:type="paragraph" w:customStyle="1" w:styleId="F557F6B1A2904F43AD8027BE70E447F9">
    <w:name w:val="F557F6B1A2904F43AD8027BE70E447F9"/>
    <w:rsid w:val="00D82F85"/>
  </w:style>
  <w:style w:type="paragraph" w:customStyle="1" w:styleId="7DE606108AF347148658FDB24488018B">
    <w:name w:val="7DE606108AF347148658FDB24488018B"/>
    <w:rsid w:val="00D82F85"/>
  </w:style>
  <w:style w:type="paragraph" w:customStyle="1" w:styleId="525F53B1A8534D13BF9124AFFA57A938">
    <w:name w:val="525F53B1A8534D13BF9124AFFA57A938"/>
    <w:rsid w:val="000C27FA"/>
  </w:style>
  <w:style w:type="paragraph" w:customStyle="1" w:styleId="A9E5679B2E084228B6AA99F4381B8F8F">
    <w:name w:val="A9E5679B2E084228B6AA99F4381B8F8F"/>
    <w:rsid w:val="000C27FA"/>
  </w:style>
  <w:style w:type="paragraph" w:customStyle="1" w:styleId="BE54E1B108DD4306BFCC588071AC0131">
    <w:name w:val="BE54E1B108DD4306BFCC588071AC0131"/>
    <w:rsid w:val="000C27FA"/>
  </w:style>
  <w:style w:type="paragraph" w:customStyle="1" w:styleId="0799EA7A359D42DCB413E47A409F43D6">
    <w:name w:val="0799EA7A359D42DCB413E47A409F43D6"/>
    <w:rsid w:val="00C93D80"/>
  </w:style>
  <w:style w:type="paragraph" w:customStyle="1" w:styleId="7C32D00D7B3D4160971FB27EC8CF41C8">
    <w:name w:val="7C32D00D7B3D4160971FB27EC8CF41C8"/>
    <w:rsid w:val="00C93D80"/>
  </w:style>
  <w:style w:type="paragraph" w:customStyle="1" w:styleId="A79F5BC892AE4E1184500EAACD568A65">
    <w:name w:val="A79F5BC892AE4E1184500EAACD568A65"/>
    <w:rsid w:val="00C93D80"/>
  </w:style>
  <w:style w:type="paragraph" w:customStyle="1" w:styleId="A2BDD5D48FB44D46A2DE06FEA1A68EB9">
    <w:name w:val="A2BDD5D48FB44D46A2DE06FEA1A68EB9"/>
    <w:rsid w:val="00C93D80"/>
  </w:style>
  <w:style w:type="paragraph" w:customStyle="1" w:styleId="02C3BB762134484B9CC99E17761A5B4C">
    <w:name w:val="02C3BB762134484B9CC99E17761A5B4C"/>
    <w:rsid w:val="00C93D80"/>
  </w:style>
  <w:style w:type="paragraph" w:customStyle="1" w:styleId="7DD16AE1B3E54813B6635AA58890EB33">
    <w:name w:val="7DD16AE1B3E54813B6635AA58890EB33"/>
    <w:rsid w:val="00C93D80"/>
  </w:style>
  <w:style w:type="paragraph" w:customStyle="1" w:styleId="267BCA3CAAD24447956257D48F881BA5">
    <w:name w:val="267BCA3CAAD24447956257D48F881BA5"/>
    <w:rsid w:val="00C93D80"/>
  </w:style>
  <w:style w:type="paragraph" w:customStyle="1" w:styleId="D2B051BF0C1746FE9280D653731368AD">
    <w:name w:val="D2B051BF0C1746FE9280D653731368AD"/>
    <w:rsid w:val="00C93D80"/>
  </w:style>
  <w:style w:type="paragraph" w:customStyle="1" w:styleId="3468461DE1DF4BC193F800B828C0A5C6">
    <w:name w:val="3468461DE1DF4BC193F800B828C0A5C6"/>
    <w:rsid w:val="00C93D80"/>
  </w:style>
  <w:style w:type="paragraph" w:customStyle="1" w:styleId="F89468BC49324F4C89914A25E90133E3">
    <w:name w:val="F89468BC49324F4C89914A25E90133E3"/>
    <w:rsid w:val="00C93D80"/>
  </w:style>
  <w:style w:type="paragraph" w:customStyle="1" w:styleId="3C5188EBD65044B78FCB3E5CBB78B29F">
    <w:name w:val="3C5188EBD65044B78FCB3E5CBB78B29F"/>
    <w:rsid w:val="00C93D80"/>
  </w:style>
  <w:style w:type="paragraph" w:customStyle="1" w:styleId="3FF0BF3AB23F4C4D8E4BDCFB7B6CCBA6">
    <w:name w:val="3FF0BF3AB23F4C4D8E4BDCFB7B6CCBA6"/>
    <w:rsid w:val="00C93D80"/>
  </w:style>
  <w:style w:type="paragraph" w:customStyle="1" w:styleId="1C65FDAF0B3E42D38E651BF7FB2062B9">
    <w:name w:val="1C65FDAF0B3E42D38E651BF7FB2062B9"/>
    <w:rsid w:val="00611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sj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CD518-CFE2-4198-B684-52BE6E4B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Enkel CV.dotx</Template>
  <TotalTime>1626</TotalTime>
  <Pages>2</Pages>
  <Words>605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Parat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Odin Hultgren Van Der Horst</dc:creator>
  <cp:lastModifiedBy>Odin Van der Horst</cp:lastModifiedBy>
  <cp:revision>34</cp:revision>
  <cp:lastPrinted>2015-10-22T15:34:00Z</cp:lastPrinted>
  <dcterms:created xsi:type="dcterms:W3CDTF">2014-12-09T07:37:00Z</dcterms:created>
  <dcterms:modified xsi:type="dcterms:W3CDTF">2015-10-22T15:55:00Z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