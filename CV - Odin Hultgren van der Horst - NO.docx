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Fortsett"/>
      </w:tblPr>
      <w:tblGrid>
        <w:gridCol w:w="2070"/>
        <w:gridCol w:w="7650"/>
      </w:tblGrid>
      <w:tr w:rsidR="007C4F98" w:rsidRPr="006B10C2">
        <w:tc>
          <w:tcPr>
            <w:tcW w:w="2070" w:type="dxa"/>
          </w:tcPr>
          <w:p w:rsidR="007C4F98" w:rsidRPr="00B87F35" w:rsidRDefault="007C4F98">
            <w:pPr>
              <w:spacing w:line="240" w:lineRule="auto"/>
              <w:rPr>
                <w:rFonts w:ascii="Consolas" w:hAnsi="Consolas" w:cs="Consolas"/>
                <w:noProof/>
                <w:lang w:val="nb-NO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7C4F98" w:rsidRPr="00B87F35" w:rsidRDefault="0036171B">
            <w:pPr>
              <w:pStyle w:val="Navn"/>
              <w:rPr>
                <w:rFonts w:ascii="Consolas" w:hAnsi="Consolas" w:cs="Consolas"/>
                <w:noProof/>
                <w:lang w:val="nb-NO"/>
              </w:rPr>
            </w:pPr>
            <w:sdt>
              <w:sdtPr>
                <w:rPr>
                  <w:rFonts w:ascii="Consolas" w:hAnsi="Consolas" w:cs="Consolas"/>
                  <w:noProof/>
                  <w:lang w:val="nb-NO"/>
                </w:rPr>
                <w:alias w:val="Ditt navn"/>
                <w:tag w:val=""/>
                <w:id w:val="1197042864"/>
                <w:placeholder>
                  <w:docPart w:val="A4C15F756C6E4201ACC2C41D35331BC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127D7" w:rsidRPr="00B87F35">
                  <w:rPr>
                    <w:rFonts w:ascii="Consolas" w:hAnsi="Consolas" w:cs="Consolas"/>
                    <w:noProof/>
                    <w:lang w:val="nb-NO"/>
                  </w:rPr>
                  <w:t>Odin Hultgren Van Der Horst</w:t>
                </w:r>
              </w:sdtContent>
            </w:sdt>
          </w:p>
          <w:p w:rsidR="007C4F98" w:rsidRPr="008E6606" w:rsidRDefault="008E6606" w:rsidP="00ED0BA1">
            <w:pPr>
              <w:rPr>
                <w:rFonts w:ascii="Consolas" w:hAnsi="Consolas" w:cs="Consolas"/>
                <w:b/>
                <w:color w:val="E48312" w:themeColor="accent1"/>
                <w:sz w:val="16"/>
                <w:lang w:val="nb-NO"/>
              </w:rPr>
            </w:pPr>
            <w:r w:rsidRPr="00A51E53">
              <w:rPr>
                <w:rFonts w:ascii="Consolas" w:hAnsi="Consolas" w:cs="Consolas"/>
                <w:b/>
                <w:noProof/>
                <w:color w:val="E48312" w:themeColor="accent1"/>
                <w:sz w:val="16"/>
                <w:lang w:val="nb-NO"/>
              </w:rPr>
              <w:t>Adresse</w:t>
            </w:r>
            <w:r>
              <w:rPr>
                <w:rFonts w:ascii="Consolas" w:hAnsi="Consolas" w:cs="Consolas"/>
                <w:b/>
                <w:noProof/>
                <w:sz w:val="16"/>
                <w:lang w:val="nb-NO"/>
              </w:rPr>
              <w:t xml:space="preserve">: </w:t>
            </w:r>
            <w:r w:rsidR="00757DD9" w:rsidRPr="00B87F35">
              <w:rPr>
                <w:rFonts w:ascii="Consolas" w:hAnsi="Consolas" w:cs="Consolas"/>
                <w:b/>
                <w:noProof/>
                <w:sz w:val="16"/>
                <w:lang w:val="nb-NO"/>
              </w:rPr>
              <w:t>Saltbustadveien 44, 3135, Torød</w:t>
            </w:r>
            <w:r w:rsidR="00CC246D" w:rsidRPr="00B87F35">
              <w:rPr>
                <w:rFonts w:ascii="Consolas" w:hAnsi="Consolas" w:cs="Consolas"/>
                <w:b/>
                <w:noProof/>
                <w:sz w:val="16"/>
                <w:lang w:val="nb-NO"/>
              </w:rPr>
              <w:t xml:space="preserve"> </w:t>
            </w:r>
            <w:r w:rsidR="00CC246D" w:rsidRPr="00B87F35">
              <w:rPr>
                <w:rStyle w:val="Utheving"/>
                <w:rFonts w:ascii="Consolas" w:hAnsi="Consolas" w:cs="Consolas"/>
                <w:b/>
                <w:sz w:val="16"/>
                <w:lang w:val="nb-NO"/>
              </w:rPr>
              <w:t xml:space="preserve">| </w:t>
            </w:r>
            <w:r>
              <w:rPr>
                <w:rStyle w:val="Utheving"/>
                <w:rFonts w:ascii="Consolas" w:hAnsi="Consolas" w:cs="Consolas"/>
                <w:b/>
                <w:sz w:val="16"/>
                <w:lang w:val="nb-NO"/>
              </w:rPr>
              <w:t xml:space="preserve">E-post: </w:t>
            </w:r>
            <w:r w:rsidR="00ED0BA1">
              <w:rPr>
                <w:rFonts w:ascii="Consolas" w:hAnsi="Consolas" w:cs="Consolas"/>
                <w:b/>
                <w:noProof/>
                <w:sz w:val="16"/>
                <w:lang w:val="nb-NO"/>
              </w:rPr>
              <w:t>iam@odinhultgren.com</w:t>
            </w:r>
            <w:r w:rsidR="00CC246D" w:rsidRPr="00B87F35">
              <w:rPr>
                <w:rFonts w:ascii="Consolas" w:hAnsi="Consolas" w:cs="Consolas"/>
                <w:b/>
                <w:noProof/>
                <w:sz w:val="16"/>
                <w:lang w:val="nb-NO"/>
              </w:rPr>
              <w:t xml:space="preserve"> </w:t>
            </w:r>
            <w:r w:rsidR="00CC246D" w:rsidRPr="00B87F35">
              <w:rPr>
                <w:rStyle w:val="Utheving"/>
                <w:rFonts w:ascii="Consolas" w:hAnsi="Consolas" w:cs="Consolas"/>
                <w:b/>
                <w:sz w:val="16"/>
                <w:lang w:val="nb-NO"/>
              </w:rPr>
              <w:t xml:space="preserve">| </w:t>
            </w:r>
            <w:r>
              <w:rPr>
                <w:rStyle w:val="Utheving"/>
                <w:rFonts w:ascii="Consolas" w:hAnsi="Consolas" w:cs="Consolas"/>
                <w:b/>
                <w:sz w:val="16"/>
                <w:lang w:val="nb-NO"/>
              </w:rPr>
              <w:t xml:space="preserve">      Phone: </w:t>
            </w:r>
            <w:r w:rsidR="005619C9" w:rsidRPr="00B87F35">
              <w:rPr>
                <w:rFonts w:ascii="Consolas" w:hAnsi="Consolas" w:cs="Consolas"/>
                <w:b/>
                <w:noProof/>
                <w:sz w:val="16"/>
                <w:lang w:val="nb-NO"/>
              </w:rPr>
              <w:t>417 75</w:t>
            </w:r>
            <w:r w:rsidR="004E35B0" w:rsidRPr="00B87F35">
              <w:rPr>
                <w:rFonts w:ascii="Consolas" w:hAnsi="Consolas" w:cs="Consolas"/>
                <w:b/>
                <w:noProof/>
                <w:sz w:val="16"/>
                <w:lang w:val="nb-NO"/>
              </w:rPr>
              <w:t> </w:t>
            </w:r>
            <w:r w:rsidR="005619C9" w:rsidRPr="00B87F35">
              <w:rPr>
                <w:rFonts w:ascii="Consolas" w:hAnsi="Consolas" w:cs="Consolas"/>
                <w:b/>
                <w:noProof/>
                <w:sz w:val="16"/>
                <w:lang w:val="nb-NO"/>
              </w:rPr>
              <w:t>000</w:t>
            </w:r>
            <w:r w:rsidR="004E35B0" w:rsidRPr="00B87F35">
              <w:rPr>
                <w:rFonts w:ascii="Consolas" w:hAnsi="Consolas" w:cs="Consolas"/>
                <w:b/>
                <w:noProof/>
                <w:sz w:val="16"/>
                <w:lang w:val="nb-NO"/>
              </w:rPr>
              <w:t xml:space="preserve"> </w:t>
            </w:r>
            <w:r w:rsidR="004E35B0" w:rsidRPr="00B87F35">
              <w:rPr>
                <w:rStyle w:val="Utheving"/>
                <w:rFonts w:ascii="Consolas" w:hAnsi="Consolas" w:cs="Consolas"/>
                <w:b/>
                <w:sz w:val="16"/>
                <w:lang w:val="nb-NO"/>
              </w:rPr>
              <w:t xml:space="preserve">| </w:t>
            </w:r>
            <w:r>
              <w:rPr>
                <w:rFonts w:ascii="Consolas" w:hAnsi="Consolas" w:cs="Consolas"/>
                <w:b/>
                <w:noProof/>
                <w:color w:val="E48312" w:themeColor="accent1"/>
                <w:sz w:val="16"/>
                <w:lang w:val="nb-NO"/>
              </w:rPr>
              <w:t>Fødselsdato:</w:t>
            </w:r>
            <w:r w:rsidR="004E35B0" w:rsidRPr="00B87F35">
              <w:rPr>
                <w:rFonts w:ascii="Consolas" w:hAnsi="Consolas" w:cs="Consolas"/>
                <w:b/>
                <w:noProof/>
                <w:sz w:val="16"/>
                <w:lang w:val="nb-NO"/>
              </w:rPr>
              <w:t xml:space="preserve"> 11/07/1992</w:t>
            </w:r>
          </w:p>
        </w:tc>
      </w:tr>
      <w:tr w:rsidR="007C4F98" w:rsidRPr="00B87F35">
        <w:tc>
          <w:tcPr>
            <w:tcW w:w="2070" w:type="dxa"/>
          </w:tcPr>
          <w:p w:rsidR="007C4F98" w:rsidRPr="00B87F35" w:rsidRDefault="00D63D7E" w:rsidP="005A410A">
            <w:pPr>
              <w:pStyle w:val="Overskrift1"/>
              <w:rPr>
                <w:rFonts w:ascii="Consolas" w:hAnsi="Consolas" w:cs="Consolas"/>
                <w:noProof/>
                <w:lang w:val="nb-NO"/>
              </w:rPr>
            </w:pPr>
            <w:r>
              <w:rPr>
                <w:rFonts w:ascii="Consolas" w:hAnsi="Consolas" w:cs="Consolas"/>
                <w:lang w:val="nb-NO"/>
              </w:rPr>
              <w:t xml:space="preserve">Nytige </w:t>
            </w:r>
            <w:r w:rsidRPr="00D63D7E">
              <w:rPr>
                <w:rFonts w:ascii="Consolas" w:hAnsi="Consolas" w:cs="Consolas"/>
                <w:lang w:val="nb-NO"/>
              </w:rPr>
              <w:t>lenker</w:t>
            </w:r>
          </w:p>
        </w:tc>
        <w:tc>
          <w:tcPr>
            <w:tcW w:w="7650" w:type="dxa"/>
          </w:tcPr>
          <w:p w:rsidR="00375CEB" w:rsidRPr="008E6606" w:rsidRDefault="00F97877" w:rsidP="007545C9">
            <w:pPr>
              <w:rPr>
                <w:rFonts w:ascii="Consolas" w:hAnsi="Consolas" w:cs="Consolas"/>
                <w:noProof/>
              </w:rPr>
            </w:pPr>
            <w:r w:rsidRPr="008E6606">
              <w:rPr>
                <w:rFonts w:ascii="Consolas" w:hAnsi="Consolas" w:cs="Consolas"/>
                <w:noProof/>
              </w:rPr>
              <w:t>Portfolio</w:t>
            </w:r>
            <w:r w:rsidR="002A5FA1" w:rsidRPr="008E6606">
              <w:rPr>
                <w:rFonts w:ascii="Consolas" w:hAnsi="Consolas" w:cs="Consolas"/>
                <w:noProof/>
              </w:rPr>
              <w:t xml:space="preserve">: </w:t>
            </w:r>
          </w:p>
          <w:p w:rsidR="004E35B0" w:rsidRPr="008E6606" w:rsidRDefault="0036171B" w:rsidP="004E35B0">
            <w:pPr>
              <w:rPr>
                <w:rFonts w:ascii="Consolas" w:hAnsi="Consolas" w:cs="Consolas"/>
                <w:noProof/>
              </w:rPr>
            </w:pPr>
            <w:hyperlink r:id="rId9" w:history="1">
              <w:r w:rsidR="002A5FA1" w:rsidRPr="008E6606">
                <w:rPr>
                  <w:rStyle w:val="Hyperkobling"/>
                  <w:rFonts w:ascii="Consolas" w:hAnsi="Consolas" w:cs="Consolas"/>
                  <w:noProof/>
                </w:rPr>
                <w:t>https://dl.dropboxusercontent.com/u/14796649/Portfolio/index.html</w:t>
              </w:r>
            </w:hyperlink>
          </w:p>
        </w:tc>
      </w:tr>
      <w:tr w:rsidR="007C4F98" w:rsidRPr="00B87F35">
        <w:tc>
          <w:tcPr>
            <w:tcW w:w="2070" w:type="dxa"/>
          </w:tcPr>
          <w:p w:rsidR="007C4F98" w:rsidRPr="00B87F35" w:rsidRDefault="00D63D7E" w:rsidP="005A410A">
            <w:pPr>
              <w:pStyle w:val="Overskrift1"/>
              <w:rPr>
                <w:rFonts w:ascii="Consolas" w:hAnsi="Consolas" w:cs="Consolas"/>
                <w:noProof/>
                <w:lang w:val="nb-NO"/>
              </w:rPr>
            </w:pPr>
            <w:r>
              <w:rPr>
                <w:rFonts w:ascii="Consolas" w:hAnsi="Consolas" w:cs="Consolas"/>
                <w:noProof/>
                <w:lang w:val="nb-NO"/>
              </w:rPr>
              <w:t>TEkniske ferdigheter</w:t>
            </w:r>
          </w:p>
        </w:tc>
        <w:tc>
          <w:tcPr>
            <w:tcW w:w="7650" w:type="dxa"/>
          </w:tcPr>
          <w:p w:rsidR="00D3320C" w:rsidRPr="00B87F35" w:rsidRDefault="00C04AF3" w:rsidP="00987A54">
            <w:pPr>
              <w:pStyle w:val="Overskrift2"/>
              <w:spacing w:line="480" w:lineRule="auto"/>
              <w:rPr>
                <w:rFonts w:ascii="Consolas" w:hAnsi="Consolas" w:cs="Consolas"/>
                <w:color w:val="E48312" w:themeColor="accent1"/>
                <w:lang w:val="nb-NO"/>
              </w:rPr>
            </w:pPr>
            <w:r w:rsidRPr="00B87F35">
              <w:rPr>
                <w:rStyle w:val="Utheving"/>
                <w:rFonts w:ascii="Consolas" w:hAnsi="Consolas" w:cs="Consolas"/>
                <w:lang w:val="nb-NO"/>
              </w:rPr>
              <w:t>C++</w:t>
            </w:r>
          </w:p>
          <w:p w:rsidR="006B10C2" w:rsidRDefault="006B10C2" w:rsidP="00C04AF3">
            <w:pPr>
              <w:rPr>
                <w:rFonts w:ascii="Consolas" w:hAnsi="Consolas" w:cs="Consolas"/>
                <w:lang w:val="nb-NO"/>
              </w:rPr>
            </w:pPr>
            <w:r>
              <w:rPr>
                <w:rFonts w:ascii="Consolas" w:hAnsi="Consolas" w:cs="Consolas"/>
                <w:lang w:val="nb-NO"/>
              </w:rPr>
              <w:t xml:space="preserve">Jeg har jobber med noen forskjellige grafiske biblioteker, blant annet SFML, SFL 2.0 og </w:t>
            </w:r>
            <w:proofErr w:type="spellStart"/>
            <w:r>
              <w:rPr>
                <w:rFonts w:ascii="Consolas" w:hAnsi="Consolas" w:cs="Consolas"/>
                <w:lang w:val="nb-NO"/>
              </w:rPr>
              <w:t>OpenGl</w:t>
            </w:r>
            <w:proofErr w:type="spellEnd"/>
            <w:r>
              <w:rPr>
                <w:rFonts w:ascii="Consolas" w:hAnsi="Consolas" w:cs="Consolas"/>
                <w:lang w:val="nb-NO"/>
              </w:rPr>
              <w:t xml:space="preserve"> uten </w:t>
            </w:r>
            <w:proofErr w:type="spellStart"/>
            <w:r>
              <w:rPr>
                <w:rFonts w:ascii="Consolas" w:hAnsi="Consolas" w:cs="Consolas"/>
                <w:lang w:val="nb-NO"/>
              </w:rPr>
              <w:t>wrapper</w:t>
            </w:r>
            <w:proofErr w:type="spellEnd"/>
            <w:r>
              <w:rPr>
                <w:rFonts w:ascii="Consolas" w:hAnsi="Consolas" w:cs="Consolas"/>
                <w:lang w:val="nb-NO"/>
              </w:rPr>
              <w:t>. Har også litt erfaring med Box2D et fysikk simulerings bibliotek rettet mot video spill.</w:t>
            </w:r>
          </w:p>
          <w:p w:rsidR="006B10C2" w:rsidRDefault="006B10C2" w:rsidP="00C04AF3">
            <w:pPr>
              <w:rPr>
                <w:rFonts w:ascii="Consolas" w:hAnsi="Consolas" w:cs="Consolas"/>
                <w:lang w:val="nb-NO"/>
              </w:rPr>
            </w:pPr>
            <w:r>
              <w:rPr>
                <w:rFonts w:ascii="Consolas" w:hAnsi="Consolas" w:cs="Consolas"/>
                <w:lang w:val="nb-NO"/>
              </w:rPr>
              <w:t>Har også gjort litt programmering i Ureal Engine.</w:t>
            </w:r>
          </w:p>
          <w:p w:rsidR="006B10C2" w:rsidRDefault="00062BB7" w:rsidP="00C04AF3">
            <w:pPr>
              <w:rPr>
                <w:rFonts w:ascii="Consolas" w:hAnsi="Consolas" w:cs="Consolas"/>
                <w:lang w:val="nb-NO"/>
              </w:rPr>
            </w:pPr>
            <w:r w:rsidRPr="00B87F35">
              <w:rPr>
                <w:rFonts w:ascii="Consolas" w:hAnsi="Consolas" w:cs="Consolas"/>
                <w:lang w:val="nb-NO"/>
              </w:rPr>
              <w:t>Jeg har brukt boost</w:t>
            </w:r>
            <w:r w:rsidR="006B10C2">
              <w:rPr>
                <w:rFonts w:ascii="Consolas" w:hAnsi="Consolas" w:cs="Consolas"/>
                <w:lang w:val="nb-NO"/>
              </w:rPr>
              <w:t xml:space="preserve"> bibliotekene</w:t>
            </w:r>
            <w:r w:rsidRPr="00B87F35">
              <w:rPr>
                <w:rFonts w:ascii="Consolas" w:hAnsi="Consolas" w:cs="Consolas"/>
                <w:lang w:val="nb-NO"/>
              </w:rPr>
              <w:t xml:space="preserve"> for å </w:t>
            </w:r>
            <w:r w:rsidR="0038480D" w:rsidRPr="00B87F35">
              <w:rPr>
                <w:rFonts w:ascii="Consolas" w:hAnsi="Consolas" w:cs="Consolas"/>
                <w:lang w:val="nb-NO"/>
              </w:rPr>
              <w:t>blant</w:t>
            </w:r>
            <w:r w:rsidRPr="00B87F35">
              <w:rPr>
                <w:rFonts w:ascii="Consolas" w:hAnsi="Consolas" w:cs="Consolas"/>
                <w:lang w:val="nb-NO"/>
              </w:rPr>
              <w:t xml:space="preserve"> a</w:t>
            </w:r>
            <w:r w:rsidR="006B10C2">
              <w:rPr>
                <w:rFonts w:ascii="Consolas" w:hAnsi="Consolas" w:cs="Consolas"/>
                <w:lang w:val="nb-NO"/>
              </w:rPr>
              <w:t xml:space="preserve">nnet </w:t>
            </w:r>
            <w:proofErr w:type="spellStart"/>
            <w:r w:rsidR="006B10C2">
              <w:rPr>
                <w:rFonts w:ascii="Consolas" w:hAnsi="Consolas" w:cs="Consolas"/>
                <w:lang w:val="nb-NO"/>
              </w:rPr>
              <w:t>parse</w:t>
            </w:r>
            <w:proofErr w:type="spellEnd"/>
            <w:r w:rsidR="006B10C2">
              <w:rPr>
                <w:rFonts w:ascii="Consolas" w:hAnsi="Consolas" w:cs="Consolas"/>
                <w:lang w:val="nb-NO"/>
              </w:rPr>
              <w:t xml:space="preserve"> XML og sette opp en k</w:t>
            </w:r>
            <w:r w:rsidRPr="00B87F35">
              <w:rPr>
                <w:rFonts w:ascii="Consolas" w:hAnsi="Consolas" w:cs="Consolas"/>
                <w:lang w:val="nb-NO"/>
              </w:rPr>
              <w:t xml:space="preserve">lient/host UDP </w:t>
            </w:r>
            <w:r w:rsidR="0038480D" w:rsidRPr="00B87F35">
              <w:rPr>
                <w:rFonts w:ascii="Consolas" w:hAnsi="Consolas" w:cs="Consolas"/>
                <w:lang w:val="nb-NO"/>
              </w:rPr>
              <w:t>kommunikasjon</w:t>
            </w:r>
            <w:r w:rsidR="00A51E53">
              <w:rPr>
                <w:rFonts w:ascii="Consolas" w:hAnsi="Consolas" w:cs="Consolas"/>
                <w:lang w:val="nb-NO"/>
              </w:rPr>
              <w:t xml:space="preserve">. </w:t>
            </w:r>
          </w:p>
          <w:p w:rsidR="006B10C2" w:rsidRDefault="006B10C2" w:rsidP="00C04AF3">
            <w:pPr>
              <w:rPr>
                <w:rFonts w:ascii="Consolas" w:hAnsi="Consolas" w:cs="Consolas"/>
                <w:lang w:val="nb-NO"/>
              </w:rPr>
            </w:pPr>
            <w:r>
              <w:rPr>
                <w:rFonts w:ascii="Consolas" w:hAnsi="Consolas" w:cs="Consolas"/>
                <w:lang w:val="nb-NO"/>
              </w:rPr>
              <w:t>Jeg prøver å følge hva som anses som beste praksis fra C++ Foundation. Jeg prøver også aktivt å bruke nye metoder som ble introdusert i C++11 og C++14.</w:t>
            </w:r>
          </w:p>
          <w:p w:rsidR="00062BB7" w:rsidRPr="00B87F35" w:rsidRDefault="00062BB7" w:rsidP="00C04AF3">
            <w:pPr>
              <w:rPr>
                <w:rFonts w:ascii="Consolas" w:hAnsi="Consolas" w:cs="Consolas"/>
                <w:lang w:val="nb-NO"/>
              </w:rPr>
            </w:pPr>
            <w:r w:rsidRPr="00B87F35">
              <w:rPr>
                <w:rFonts w:ascii="Consolas" w:hAnsi="Consolas" w:cs="Consolas"/>
                <w:lang w:val="nb-NO"/>
              </w:rPr>
              <w:t>Når det kommer til IDE har jeg mest brukt Visual Studio 2013 men har vært borti både eclipse, DEV-C++ og Vim.</w:t>
            </w:r>
          </w:p>
          <w:p w:rsidR="00062BB7" w:rsidRPr="00B87F35" w:rsidRDefault="00C04AF3" w:rsidP="00C04AF3">
            <w:pPr>
              <w:rPr>
                <w:rStyle w:val="Utheving"/>
                <w:rFonts w:ascii="Consolas" w:hAnsi="Consolas" w:cs="Consolas"/>
                <w:lang w:val="nb-NO"/>
              </w:rPr>
            </w:pPr>
            <w:r w:rsidRPr="00B87F35">
              <w:rPr>
                <w:rStyle w:val="Utheving"/>
                <w:rFonts w:ascii="Consolas" w:hAnsi="Consolas" w:cs="Consolas"/>
                <w:lang w:val="nb-NO"/>
              </w:rPr>
              <w:t>C#</w:t>
            </w:r>
          </w:p>
          <w:p w:rsidR="00062BB7" w:rsidRPr="00B87F35" w:rsidRDefault="00062BB7" w:rsidP="00C04AF3">
            <w:pPr>
              <w:rPr>
                <w:rFonts w:ascii="Consolas" w:hAnsi="Consolas" w:cs="Consolas"/>
                <w:lang w:val="nb-NO"/>
              </w:rPr>
            </w:pPr>
            <w:r w:rsidRPr="00B87F35">
              <w:rPr>
                <w:rFonts w:ascii="Consolas" w:hAnsi="Consolas" w:cs="Consolas"/>
                <w:lang w:val="nb-NO"/>
              </w:rPr>
              <w:t xml:space="preserve">Når det kommer til standard </w:t>
            </w:r>
            <w:r w:rsidR="0038480D" w:rsidRPr="00B87F35">
              <w:rPr>
                <w:rFonts w:ascii="Consolas" w:hAnsi="Consolas" w:cs="Consolas"/>
                <w:lang w:val="nb-NO"/>
              </w:rPr>
              <w:t>biblioteket</w:t>
            </w:r>
            <w:r w:rsidR="00A51E53">
              <w:rPr>
                <w:rFonts w:ascii="Consolas" w:hAnsi="Consolas" w:cs="Consolas"/>
                <w:lang w:val="nb-NO"/>
              </w:rPr>
              <w:t xml:space="preserve"> har jeg brukt både System.IO og system.Net til</w:t>
            </w:r>
            <w:r w:rsidRPr="00B87F35">
              <w:rPr>
                <w:rFonts w:ascii="Consolas" w:hAnsi="Consolas" w:cs="Consolas"/>
                <w:lang w:val="nb-NO"/>
              </w:rPr>
              <w:t xml:space="preserve"> en HTTP-GET/POST løsning og en IRC bot.</w:t>
            </w:r>
          </w:p>
          <w:p w:rsidR="00062BB7" w:rsidRPr="00B87F35" w:rsidRDefault="00062BB7" w:rsidP="00C04AF3">
            <w:pPr>
              <w:rPr>
                <w:rFonts w:ascii="Consolas" w:hAnsi="Consolas" w:cs="Consolas"/>
                <w:lang w:val="nb-NO"/>
              </w:rPr>
            </w:pPr>
            <w:r w:rsidRPr="00B87F35">
              <w:rPr>
                <w:rFonts w:ascii="Consolas" w:hAnsi="Consolas" w:cs="Consolas"/>
                <w:lang w:val="nb-NO"/>
              </w:rPr>
              <w:t>Her har jeg kun erfaring med Visual Studio.</w:t>
            </w:r>
          </w:p>
          <w:p w:rsidR="00C43DAA" w:rsidRPr="00B87F35" w:rsidRDefault="00C43DAA" w:rsidP="00C43DAA">
            <w:pPr>
              <w:rPr>
                <w:rStyle w:val="Utheving"/>
                <w:rFonts w:ascii="Consolas" w:hAnsi="Consolas" w:cs="Consolas"/>
                <w:lang w:val="nb-NO"/>
              </w:rPr>
            </w:pPr>
            <w:r w:rsidRPr="00B87F35">
              <w:rPr>
                <w:rStyle w:val="Utheving"/>
                <w:rFonts w:ascii="Consolas" w:hAnsi="Consolas" w:cs="Consolas"/>
                <w:lang w:val="nb-NO"/>
              </w:rPr>
              <w:t>ActionScript</w:t>
            </w:r>
          </w:p>
          <w:p w:rsidR="00C43DAA" w:rsidRPr="00B87F35" w:rsidRDefault="00062BB7" w:rsidP="00C43DAA">
            <w:pPr>
              <w:rPr>
                <w:rFonts w:ascii="Consolas" w:hAnsi="Consolas" w:cs="Consolas"/>
                <w:lang w:val="nb-NO"/>
              </w:rPr>
            </w:pPr>
            <w:r w:rsidRPr="00B87F35">
              <w:rPr>
                <w:rFonts w:ascii="Consolas" w:hAnsi="Consolas" w:cs="Consolas"/>
                <w:lang w:val="nb-NO"/>
              </w:rPr>
              <w:t xml:space="preserve">Jeg kan det meste rundt standard bibliotekene, men </w:t>
            </w:r>
            <w:r w:rsidR="00EA3125">
              <w:rPr>
                <w:rFonts w:ascii="Consolas" w:hAnsi="Consolas" w:cs="Consolas"/>
                <w:lang w:val="nb-NO"/>
              </w:rPr>
              <w:t xml:space="preserve">har </w:t>
            </w:r>
            <w:r w:rsidRPr="00B87F35">
              <w:rPr>
                <w:rFonts w:ascii="Consolas" w:hAnsi="Consolas" w:cs="Consolas"/>
                <w:lang w:val="nb-NO"/>
              </w:rPr>
              <w:t>ingen ordentlig dybde</w:t>
            </w:r>
            <w:r w:rsidR="00EA3125">
              <w:rPr>
                <w:rFonts w:ascii="Consolas" w:hAnsi="Consolas" w:cs="Consolas"/>
                <w:lang w:val="nb-NO"/>
              </w:rPr>
              <w:t>kunnskap</w:t>
            </w:r>
            <w:r w:rsidRPr="00B87F35">
              <w:rPr>
                <w:rFonts w:ascii="Consolas" w:hAnsi="Consolas" w:cs="Consolas"/>
                <w:lang w:val="nb-NO"/>
              </w:rPr>
              <w:t>. Jeg har kun brukt flash pro som IDE.</w:t>
            </w:r>
          </w:p>
          <w:p w:rsidR="00C43DAA" w:rsidRPr="00B87F35" w:rsidRDefault="00C43DAA" w:rsidP="00C43DAA">
            <w:pPr>
              <w:rPr>
                <w:rStyle w:val="Utheving"/>
                <w:rFonts w:ascii="Consolas" w:hAnsi="Consolas" w:cs="Consolas"/>
                <w:lang w:val="nb-NO"/>
              </w:rPr>
            </w:pPr>
            <w:r w:rsidRPr="00B87F35">
              <w:rPr>
                <w:rStyle w:val="Utheving"/>
                <w:rFonts w:ascii="Consolas" w:hAnsi="Consolas" w:cs="Consolas"/>
                <w:lang w:val="nb-NO"/>
              </w:rPr>
              <w:t>JavaScript</w:t>
            </w:r>
          </w:p>
          <w:p w:rsidR="00F53DE3" w:rsidRPr="00B87F35" w:rsidRDefault="00F53DE3" w:rsidP="00C43DAA">
            <w:pPr>
              <w:rPr>
                <w:rFonts w:ascii="Consolas" w:hAnsi="Consolas" w:cs="Consolas"/>
                <w:lang w:val="nb-NO"/>
              </w:rPr>
            </w:pPr>
            <w:r w:rsidRPr="00B87F35">
              <w:rPr>
                <w:rFonts w:ascii="Consolas" w:hAnsi="Consolas" w:cs="Consolas"/>
                <w:lang w:val="nb-NO"/>
              </w:rPr>
              <w:t>Jeg har erfaring med jQuery, jeg har også brukt en spillmotor som heter Impact</w:t>
            </w:r>
            <w:r w:rsidR="00EA3125">
              <w:rPr>
                <w:rFonts w:ascii="Consolas" w:hAnsi="Consolas" w:cs="Consolas"/>
                <w:lang w:val="nb-NO"/>
              </w:rPr>
              <w:t>.js. Jeg har også brukt litt re</w:t>
            </w:r>
            <w:r w:rsidRPr="00B87F35">
              <w:rPr>
                <w:rFonts w:ascii="Consolas" w:hAnsi="Consolas" w:cs="Consolas"/>
                <w:lang w:val="nb-NO"/>
              </w:rPr>
              <w:t>n canvas. Har kun brukt Brackets eller en standard texteditor som IDE.</w:t>
            </w:r>
          </w:p>
          <w:p w:rsidR="00F53DE3" w:rsidRPr="00B87F35" w:rsidRDefault="00D63D7E" w:rsidP="00C43DAA">
            <w:pPr>
              <w:rPr>
                <w:rStyle w:val="Utheving"/>
                <w:rFonts w:ascii="Consolas" w:hAnsi="Consolas" w:cs="Consolas"/>
                <w:lang w:val="nb-NO"/>
              </w:rPr>
            </w:pPr>
            <w:r>
              <w:rPr>
                <w:rStyle w:val="Utheving"/>
                <w:rFonts w:ascii="Consolas" w:hAnsi="Consolas" w:cs="Consolas"/>
                <w:lang w:val="nb-NO"/>
              </w:rPr>
              <w:t>Annet</w:t>
            </w:r>
          </w:p>
          <w:p w:rsidR="00F53DE3" w:rsidRPr="00B87F35" w:rsidRDefault="00F53DE3" w:rsidP="00C43DAA">
            <w:pPr>
              <w:rPr>
                <w:rFonts w:ascii="Consolas" w:hAnsi="Consolas" w:cs="Consolas"/>
                <w:lang w:val="nb-NO"/>
              </w:rPr>
            </w:pPr>
            <w:r w:rsidRPr="00B87F35">
              <w:rPr>
                <w:rFonts w:ascii="Consolas" w:hAnsi="Consolas" w:cs="Consolas"/>
                <w:lang w:val="nb-NO"/>
              </w:rPr>
              <w:t xml:space="preserve">Når det kommer til </w:t>
            </w:r>
            <w:r w:rsidR="00D63D7E">
              <w:rPr>
                <w:rFonts w:ascii="Consolas" w:hAnsi="Consolas" w:cs="Consolas"/>
                <w:lang w:val="nb-NO"/>
              </w:rPr>
              <w:t>versj</w:t>
            </w:r>
            <w:r w:rsidRPr="00B87F35">
              <w:rPr>
                <w:rFonts w:ascii="Consolas" w:hAnsi="Consolas" w:cs="Consolas"/>
                <w:lang w:val="nb-NO"/>
              </w:rPr>
              <w:t>on kontroll har jeg kun brukt GitHub og TortoiseSVN, men sjelden for gruppe prosjekter.</w:t>
            </w:r>
          </w:p>
          <w:p w:rsidR="006F05D4" w:rsidRPr="00B87F35" w:rsidRDefault="00F53DE3" w:rsidP="00C43DAA">
            <w:pPr>
              <w:rPr>
                <w:rFonts w:ascii="Consolas" w:hAnsi="Consolas" w:cs="Consolas"/>
                <w:lang w:val="nb-NO"/>
              </w:rPr>
            </w:pPr>
            <w:r w:rsidRPr="00B87F35">
              <w:rPr>
                <w:rFonts w:ascii="Consolas" w:hAnsi="Consolas" w:cs="Consolas"/>
                <w:lang w:val="nb-NO"/>
              </w:rPr>
              <w:t>Jeg har også erfaring med programmer som er urelatert til programmering:</w:t>
            </w:r>
          </w:p>
          <w:p w:rsidR="006F05D4" w:rsidRPr="00B87F35" w:rsidRDefault="006F05D4" w:rsidP="006F05D4">
            <w:pPr>
              <w:pStyle w:val="Listeavsnitt"/>
              <w:numPr>
                <w:ilvl w:val="0"/>
                <w:numId w:val="8"/>
              </w:numPr>
              <w:rPr>
                <w:rFonts w:ascii="Consolas" w:hAnsi="Consolas" w:cs="Consolas"/>
                <w:noProof/>
                <w:lang w:val="nb-NO"/>
              </w:rPr>
            </w:pPr>
            <w:r w:rsidRPr="00B87F35">
              <w:rPr>
                <w:rFonts w:ascii="Consolas" w:hAnsi="Consolas" w:cs="Consolas"/>
                <w:noProof/>
                <w:lang w:val="nb-NO"/>
              </w:rPr>
              <w:t>Maya</w:t>
            </w:r>
          </w:p>
          <w:p w:rsidR="006F05D4" w:rsidRPr="00B87F35" w:rsidRDefault="006F05D4" w:rsidP="006F05D4">
            <w:pPr>
              <w:pStyle w:val="Listeavsnitt"/>
              <w:numPr>
                <w:ilvl w:val="0"/>
                <w:numId w:val="8"/>
              </w:numPr>
              <w:rPr>
                <w:rFonts w:ascii="Consolas" w:hAnsi="Consolas" w:cs="Consolas"/>
                <w:noProof/>
                <w:lang w:val="nb-NO"/>
              </w:rPr>
            </w:pPr>
            <w:r w:rsidRPr="00B87F35">
              <w:rPr>
                <w:rFonts w:ascii="Consolas" w:hAnsi="Consolas" w:cs="Consolas"/>
                <w:noProof/>
                <w:lang w:val="nb-NO"/>
              </w:rPr>
              <w:t>Zbrush</w:t>
            </w:r>
          </w:p>
          <w:p w:rsidR="006F05D4" w:rsidRPr="00B87F35" w:rsidRDefault="006F05D4" w:rsidP="006F05D4">
            <w:pPr>
              <w:pStyle w:val="Listeavsnitt"/>
              <w:numPr>
                <w:ilvl w:val="0"/>
                <w:numId w:val="8"/>
              </w:numPr>
              <w:rPr>
                <w:rFonts w:ascii="Consolas" w:hAnsi="Consolas" w:cs="Consolas"/>
                <w:noProof/>
                <w:lang w:val="nb-NO"/>
              </w:rPr>
            </w:pPr>
            <w:r w:rsidRPr="00B87F35">
              <w:rPr>
                <w:rFonts w:ascii="Consolas" w:hAnsi="Consolas" w:cs="Consolas"/>
                <w:noProof/>
                <w:lang w:val="nb-NO"/>
              </w:rPr>
              <w:t>Photoshop</w:t>
            </w:r>
          </w:p>
          <w:p w:rsidR="00883495" w:rsidRPr="00B87F35" w:rsidRDefault="006F05D4" w:rsidP="00883495">
            <w:pPr>
              <w:pStyle w:val="Listeavsnitt"/>
              <w:numPr>
                <w:ilvl w:val="0"/>
                <w:numId w:val="8"/>
              </w:numPr>
              <w:rPr>
                <w:rFonts w:ascii="Consolas" w:hAnsi="Consolas" w:cs="Consolas"/>
                <w:noProof/>
                <w:lang w:val="nb-NO"/>
              </w:rPr>
            </w:pPr>
            <w:r w:rsidRPr="00B87F35">
              <w:rPr>
                <w:rFonts w:ascii="Consolas" w:hAnsi="Consolas" w:cs="Consolas"/>
                <w:noProof/>
                <w:lang w:val="nb-NO"/>
              </w:rPr>
              <w:t>Ilustrator</w:t>
            </w:r>
          </w:p>
        </w:tc>
      </w:tr>
      <w:tr w:rsidR="007C4F98" w:rsidRPr="006B10C2">
        <w:tc>
          <w:tcPr>
            <w:tcW w:w="2070" w:type="dxa"/>
          </w:tcPr>
          <w:p w:rsidR="007C4F98" w:rsidRPr="00B87F35" w:rsidRDefault="00CC246D" w:rsidP="005A410A">
            <w:pPr>
              <w:pStyle w:val="Overskrift1"/>
              <w:rPr>
                <w:rFonts w:ascii="Consolas" w:hAnsi="Consolas" w:cs="Consolas"/>
                <w:noProof/>
                <w:lang w:val="nb-NO"/>
              </w:rPr>
            </w:pPr>
            <w:r w:rsidRPr="00B87F35">
              <w:rPr>
                <w:rFonts w:ascii="Consolas" w:hAnsi="Consolas" w:cs="Consolas"/>
                <w:lang w:val="nb-NO"/>
              </w:rPr>
              <w:lastRenderedPageBreak/>
              <w:t>Erfaring</w:t>
            </w:r>
          </w:p>
        </w:tc>
        <w:tc>
          <w:tcPr>
            <w:tcW w:w="7650" w:type="dxa"/>
          </w:tcPr>
          <w:sdt>
            <w:sdtPr>
              <w:rPr>
                <w:rFonts w:ascii="Consolas" w:hAnsi="Consolas" w:cs="Consolas"/>
                <w:b/>
                <w:bCs/>
                <w:caps w:val="0"/>
                <w:noProof/>
                <w:color w:val="595959" w:themeColor="text1" w:themeTint="A6"/>
                <w:kern w:val="0"/>
                <w:lang w:val="nb-NO"/>
              </w:rPr>
              <w:id w:val="1436861535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Consolas" w:hAnsi="Consolas" w:cs="Consolas"/>
                    <w:b/>
                    <w:bCs/>
                    <w:caps w:val="0"/>
                    <w:noProof/>
                    <w:color w:val="595959" w:themeColor="text1" w:themeTint="A6"/>
                    <w:kern w:val="0"/>
                    <w:lang w:val="nb-NO"/>
                  </w:rPr>
                  <w:id w:val="221802691"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7C4F98" w:rsidRPr="00B87F35" w:rsidRDefault="00631DF4">
                    <w:pPr>
                      <w:pStyle w:val="Overskrift2"/>
                      <w:rPr>
                        <w:rFonts w:ascii="Consolas" w:hAnsi="Consolas" w:cs="Consolas"/>
                        <w:noProof/>
                        <w:color w:val="auto"/>
                        <w:sz w:val="22"/>
                        <w:szCs w:val="22"/>
                        <w:lang w:val="nb-NO"/>
                      </w:rPr>
                    </w:pPr>
                    <w:r w:rsidRPr="00B87F35">
                      <w:rPr>
                        <w:rStyle w:val="Sterk"/>
                        <w:rFonts w:ascii="Consolas" w:hAnsi="Consolas" w:cs="Consolas"/>
                        <w:lang w:val="nb-NO"/>
                      </w:rPr>
                      <w:t>Produksjon</w:t>
                    </w:r>
                    <w:r w:rsidR="0078173D" w:rsidRPr="00B87F35">
                      <w:rPr>
                        <w:rStyle w:val="Sterk"/>
                        <w:rFonts w:ascii="Consolas" w:hAnsi="Consolas" w:cs="Consolas"/>
                        <w:lang w:val="nb-NO"/>
                      </w:rPr>
                      <w:t xml:space="preserve"> assistent</w:t>
                    </w:r>
                    <w:r w:rsidR="00CC246D" w:rsidRPr="00B87F35">
                      <w:rPr>
                        <w:rStyle w:val="Sterk"/>
                        <w:rFonts w:ascii="Consolas" w:hAnsi="Consolas" w:cs="Consolas"/>
                        <w:noProof/>
                        <w:lang w:val="nb-NO"/>
                      </w:rPr>
                      <w:t xml:space="preserve"> </w:t>
                    </w:r>
                    <w:r w:rsidR="00F15780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Scooter Media</w:t>
                    </w:r>
                  </w:p>
                  <w:p w:rsidR="007C4F98" w:rsidRPr="00B87F35" w:rsidRDefault="00EA3125">
                    <w:pPr>
                      <w:pStyle w:val="Overskrift3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>VINTER</w:t>
                    </w:r>
                    <w:r w:rsidR="00AE0965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 2012 – </w:t>
                    </w: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>SO</w:t>
                    </w:r>
                    <w:r w:rsidR="0078173D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mmer</w:t>
                    </w:r>
                    <w:r w:rsidR="00AE0965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 2013</w:t>
                    </w:r>
                  </w:p>
                  <w:p w:rsidR="007C4F98" w:rsidRPr="00B87F35" w:rsidRDefault="00D63D7E" w:rsidP="00F53DE3">
                    <w:pPr>
                      <w:rPr>
                        <w:rFonts w:ascii="Consolas" w:hAnsi="Consolas" w:cs="Consolas"/>
                        <w:lang w:val="nb-NO"/>
                      </w:rPr>
                    </w:pPr>
                    <w:r w:rsidRPr="00B87F35">
                      <w:rPr>
                        <w:rFonts w:ascii="Consolas" w:hAnsi="Consolas" w:cs="Consolas"/>
                        <w:lang w:val="nb-NO"/>
                      </w:rPr>
                      <w:t>Jobbet</w:t>
                    </w:r>
                    <w:r w:rsidR="00F53DE3" w:rsidRPr="00B87F35">
                      <w:rPr>
                        <w:rFonts w:ascii="Consolas" w:hAnsi="Consolas" w:cs="Consolas"/>
                        <w:lang w:val="nb-NO"/>
                      </w:rPr>
                      <w:t xml:space="preserve"> mest med rigging, </w:t>
                    </w:r>
                    <w:r w:rsidRPr="00B87F35">
                      <w:rPr>
                        <w:rFonts w:ascii="Consolas" w:hAnsi="Consolas" w:cs="Consolas"/>
                        <w:lang w:val="nb-NO"/>
                      </w:rPr>
                      <w:t>altså</w:t>
                    </w:r>
                    <w:r w:rsidR="00F53DE3" w:rsidRPr="00B87F35">
                      <w:rPr>
                        <w:rFonts w:ascii="Consolas" w:hAnsi="Consolas" w:cs="Consolas"/>
                        <w:lang w:val="nb-NO"/>
                      </w:rPr>
                      <w:t xml:space="preserve"> </w:t>
                    </w:r>
                    <w:r w:rsidRPr="00B87F35">
                      <w:rPr>
                        <w:rFonts w:ascii="Consolas" w:hAnsi="Consolas" w:cs="Consolas"/>
                        <w:lang w:val="nb-NO"/>
                      </w:rPr>
                      <w:t>transport</w:t>
                    </w:r>
                    <w:r w:rsidR="00F53DE3" w:rsidRPr="00B87F35">
                      <w:rPr>
                        <w:rFonts w:ascii="Consolas" w:hAnsi="Consolas" w:cs="Consolas"/>
                        <w:lang w:val="nb-NO"/>
                      </w:rPr>
                      <w:t xml:space="preserve"> og </w:t>
                    </w:r>
                    <w:r w:rsidRPr="00B87F35">
                      <w:rPr>
                        <w:rFonts w:ascii="Consolas" w:hAnsi="Consolas" w:cs="Consolas"/>
                        <w:lang w:val="nb-NO"/>
                      </w:rPr>
                      <w:t>montering</w:t>
                    </w:r>
                    <w:r w:rsidR="00F53DE3" w:rsidRPr="00B87F35">
                      <w:rPr>
                        <w:rFonts w:ascii="Consolas" w:hAnsi="Consolas" w:cs="Consolas"/>
                        <w:lang w:val="nb-NO"/>
                      </w:rPr>
                      <w:t xml:space="preserve"> av fil</w:t>
                    </w:r>
                    <w:r>
                      <w:rPr>
                        <w:rFonts w:ascii="Consolas" w:hAnsi="Consolas" w:cs="Consolas"/>
                        <w:lang w:val="nb-NO"/>
                      </w:rPr>
                      <w:t>m</w:t>
                    </w:r>
                    <w:r w:rsidR="00F53DE3" w:rsidRPr="00B87F35">
                      <w:rPr>
                        <w:rFonts w:ascii="Consolas" w:hAnsi="Consolas" w:cs="Consolas"/>
                        <w:lang w:val="nb-NO"/>
                      </w:rPr>
                      <w:t xml:space="preserve"> </w:t>
                    </w:r>
                    <w:r w:rsidRPr="00B87F35">
                      <w:rPr>
                        <w:rFonts w:ascii="Consolas" w:hAnsi="Consolas" w:cs="Consolas"/>
                        <w:lang w:val="nb-NO"/>
                      </w:rPr>
                      <w:t>utstyr</w:t>
                    </w:r>
                    <w:r w:rsidR="00F53DE3" w:rsidRPr="00B87F35">
                      <w:rPr>
                        <w:rFonts w:ascii="Consolas" w:hAnsi="Consolas" w:cs="Consolas"/>
                        <w:lang w:val="nb-NO"/>
                      </w:rPr>
                      <w:t>. Men jeg satt</w:t>
                    </w:r>
                    <w:r w:rsidR="00EA3125">
                      <w:rPr>
                        <w:rFonts w:ascii="Consolas" w:hAnsi="Consolas" w:cs="Consolas"/>
                        <w:lang w:val="nb-NO"/>
                      </w:rPr>
                      <w:t>e også opp enkle</w:t>
                    </w:r>
                    <w:r w:rsidR="00F53DE3" w:rsidRPr="00B87F35">
                      <w:rPr>
                        <w:rFonts w:ascii="Consolas" w:hAnsi="Consolas" w:cs="Consolas"/>
                        <w:lang w:val="nb-NO"/>
                      </w:rPr>
                      <w:t xml:space="preserve">/tidlige lys </w:t>
                    </w:r>
                    <w:r w:rsidRPr="00B87F35">
                      <w:rPr>
                        <w:rFonts w:ascii="Consolas" w:hAnsi="Consolas" w:cs="Consolas"/>
                        <w:lang w:val="nb-NO"/>
                      </w:rPr>
                      <w:t>oppsett</w:t>
                    </w:r>
                    <w:r w:rsidR="00F53DE3" w:rsidRPr="00B87F35">
                      <w:rPr>
                        <w:rFonts w:ascii="Consolas" w:hAnsi="Consolas" w:cs="Consolas"/>
                        <w:lang w:val="nb-NO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="Consolas" w:hAnsi="Consolas" w:cs="Consolas"/>
                    <w:b/>
                    <w:bCs/>
                    <w:caps w:val="0"/>
                    <w:noProof/>
                    <w:color w:val="595959" w:themeColor="text1" w:themeTint="A6"/>
                    <w:kern w:val="0"/>
                    <w:lang w:val="nb-NO"/>
                  </w:rPr>
                  <w:id w:val="68699791"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7C4F98" w:rsidRPr="00B87F35" w:rsidRDefault="0078173D" w:rsidP="00330D48">
                    <w:pPr>
                      <w:pStyle w:val="Overskrift2"/>
                      <w:spacing w:before="240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 w:rsidRPr="00B87F35">
                      <w:rPr>
                        <w:rStyle w:val="Sterk"/>
                        <w:rFonts w:ascii="Consolas" w:hAnsi="Consolas" w:cs="Consolas"/>
                        <w:lang w:val="nb-NO"/>
                      </w:rPr>
                      <w:t>iT/Visualiser</w:t>
                    </w:r>
                    <w:r w:rsidR="00CC246D" w:rsidRPr="00B87F35">
                      <w:rPr>
                        <w:rStyle w:val="Sterk"/>
                        <w:rFonts w:ascii="Consolas" w:hAnsi="Consolas" w:cs="Consolas"/>
                        <w:noProof/>
                        <w:lang w:val="nb-NO"/>
                      </w:rPr>
                      <w:t xml:space="preserve"> </w:t>
                    </w:r>
                    <w:r w:rsidR="00E127D7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Påndus reklamebyrå</w:t>
                    </w:r>
                  </w:p>
                  <w:p w:rsidR="007C4F98" w:rsidRPr="00B87F35" w:rsidRDefault="00EA3125">
                    <w:pPr>
                      <w:pStyle w:val="Overskrift3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>VINTER</w:t>
                    </w:r>
                    <w:r w:rsidR="0078173D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 </w:t>
                    </w:r>
                    <w:r w:rsidR="00AE0965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2013 – </w:t>
                    </w: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>SO</w:t>
                    </w:r>
                    <w:r w:rsidR="0078173D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mmer</w:t>
                    </w:r>
                    <w:r w:rsidR="00AE0965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 2014</w:t>
                    </w:r>
                  </w:p>
                  <w:p w:rsidR="00B87F35" w:rsidRPr="00B87F35" w:rsidRDefault="00EA3125" w:rsidP="00E127D7">
                    <w:pPr>
                      <w:spacing w:line="240" w:lineRule="auto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>Hos Påndus laget</w:t>
                    </w:r>
                    <w:r w:rsidR="00B87F35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 jeg nettsider der jeg brukte blant annet net, javascript, html, css og MySql</w:t>
                    </w: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>. Jeg gjorde også noen modifika</w:t>
                    </w:r>
                    <w:r w:rsidR="00B87F35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sjoner til eksi</w:t>
                    </w: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>s</w:t>
                    </w:r>
                    <w:r w:rsidR="00B87F35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terende wordpress maler.</w:t>
                    </w:r>
                  </w:p>
                  <w:p w:rsidR="00B87F35" w:rsidRPr="00B87F35" w:rsidRDefault="00B87F35" w:rsidP="00E127D7">
                    <w:pPr>
                      <w:spacing w:line="240" w:lineRule="auto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Jeg gjorde også reklame bannere for net</w:t>
                    </w:r>
                    <w:r w:rsidR="00EA3125">
                      <w:rPr>
                        <w:rFonts w:ascii="Consolas" w:hAnsi="Consolas" w:cs="Consolas"/>
                        <w:noProof/>
                        <w:lang w:val="nb-NO"/>
                      </w:rPr>
                      <w:t>t</w:t>
                    </w:r>
                    <w:r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sider og vanlig</w:t>
                    </w:r>
                    <w:r w:rsidR="00CB4909">
                      <w:rPr>
                        <w:rFonts w:ascii="Consolas" w:hAnsi="Consolas" w:cs="Consolas"/>
                        <w:noProof/>
                        <w:lang w:val="nb-NO"/>
                      </w:rPr>
                      <w:t>e trykksaker,</w:t>
                    </w:r>
                    <w:r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 der </w:t>
                    </w:r>
                    <w:r w:rsidR="00CB4909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jeg blant annet brukte </w:t>
                    </w:r>
                    <w:r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Photoshop, flash og Illustrator.</w:t>
                    </w:r>
                  </w:p>
                  <w:p w:rsidR="00B87F35" w:rsidRPr="00B87F35" w:rsidRDefault="00CB4909" w:rsidP="00E127D7">
                    <w:pPr>
                      <w:spacing w:line="240" w:lineRule="auto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>J</w:t>
                    </w:r>
                    <w:r w:rsidR="00B87F35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eg </w:t>
                    </w: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hadde også </w:t>
                    </w:r>
                    <w:r w:rsidR="00B87F35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ansvar</w:t>
                    </w: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>et</w:t>
                    </w:r>
                    <w:r w:rsidR="000244CF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 for en windows filserver</w:t>
                    </w:r>
                    <w:r w:rsidR="00B87F35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som </w:t>
                    </w:r>
                    <w:r w:rsidR="00B87F35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jeg satt</w:t>
                    </w: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>e opp.  Se</w:t>
                    </w:r>
                    <w:r w:rsidR="00B87F35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ner</w:t>
                    </w: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e konverterte jeg </w:t>
                    </w:r>
                    <w:r w:rsidR="000244CF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denne </w:t>
                    </w: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>til en linux løsnin</w:t>
                    </w:r>
                    <w:r w:rsidR="00B87F35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g</w:t>
                    </w:r>
                    <w:r>
                      <w:rPr>
                        <w:rFonts w:ascii="Consolas" w:hAnsi="Consolas" w:cs="Consolas"/>
                        <w:noProof/>
                        <w:lang w:val="nb-NO"/>
                      </w:rPr>
                      <w:t>.</w:t>
                    </w:r>
                    <w:r w:rsidR="00B87F35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 </w:t>
                    </w:r>
                  </w:p>
                  <w:p w:rsidR="00C57FC4" w:rsidRPr="00ED0BA1" w:rsidRDefault="0078173D" w:rsidP="00C57FC4">
                    <w:pPr>
                      <w:pStyle w:val="Overskrift2"/>
                      <w:rPr>
                        <w:rFonts w:ascii="Consolas" w:hAnsi="Consolas" w:cs="Consolas"/>
                        <w:noProof/>
                        <w:color w:val="auto"/>
                        <w:sz w:val="22"/>
                        <w:szCs w:val="22"/>
                        <w:lang w:val="nb-NO"/>
                      </w:rPr>
                    </w:pPr>
                    <w:r w:rsidRPr="00ED0BA1">
                      <w:rPr>
                        <w:rStyle w:val="Sterk"/>
                        <w:rFonts w:ascii="Consolas" w:hAnsi="Consolas" w:cs="Consolas"/>
                        <w:lang w:val="nb-NO"/>
                      </w:rPr>
                      <w:t xml:space="preserve">Freelancer </w:t>
                    </w:r>
                    <w:r w:rsidR="00C57FC4" w:rsidRPr="00ED0BA1">
                      <w:rPr>
                        <w:rFonts w:ascii="Consolas" w:hAnsi="Consolas" w:cs="Consolas"/>
                        <w:noProof/>
                        <w:lang w:val="nb-NO"/>
                      </w:rPr>
                      <w:t>Ac Nor gruppen ASA</w:t>
                    </w:r>
                  </w:p>
                  <w:p w:rsidR="00C57FC4" w:rsidRPr="00CB4909" w:rsidRDefault="00CB4909" w:rsidP="00C57FC4">
                    <w:pPr>
                      <w:pStyle w:val="Overskrift3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 w:rsidRPr="00CB4909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Kort periode høsten </w:t>
                    </w:r>
                    <w:r w:rsidR="00C57FC4" w:rsidRPr="00CB4909">
                      <w:rPr>
                        <w:rFonts w:ascii="Consolas" w:hAnsi="Consolas" w:cs="Consolas"/>
                        <w:noProof/>
                        <w:lang w:val="nb-NO"/>
                      </w:rPr>
                      <w:t>2014</w:t>
                    </w:r>
                  </w:p>
                  <w:p w:rsidR="007C4F98" w:rsidRPr="00B87F35" w:rsidRDefault="00B87F35" w:rsidP="00A92DC9">
                    <w:pPr>
                      <w:rPr>
                        <w:rFonts w:ascii="Consolas" w:hAnsi="Consolas" w:cs="Consolas"/>
                        <w:lang w:val="nb-NO"/>
                      </w:rPr>
                    </w:pPr>
                    <w:r w:rsidRPr="00B87F35">
                      <w:rPr>
                        <w:rFonts w:ascii="Consolas" w:hAnsi="Consolas" w:cs="Consolas"/>
                        <w:lang w:val="nb-NO"/>
                      </w:rPr>
                      <w:t>Jeg l</w:t>
                    </w:r>
                    <w:r w:rsidR="00CB4909">
                      <w:rPr>
                        <w:rFonts w:ascii="Consolas" w:hAnsi="Consolas" w:cs="Consolas"/>
                        <w:lang w:val="nb-NO"/>
                      </w:rPr>
                      <w:t xml:space="preserve">aget en enkel 3D-demo hvor du kan gå rundt og </w:t>
                    </w:r>
                    <w:r w:rsidRPr="00B87F35">
                      <w:rPr>
                        <w:rFonts w:ascii="Consolas" w:hAnsi="Consolas" w:cs="Consolas"/>
                        <w:lang w:val="nb-NO"/>
                      </w:rPr>
                      <w:t>inspisere et eiendoms prosjekt.</w:t>
                    </w:r>
                  </w:p>
                </w:sdtContent>
              </w:sdt>
            </w:sdtContent>
          </w:sdt>
        </w:tc>
      </w:tr>
      <w:tr w:rsidR="007C4F98" w:rsidRPr="006B10C2">
        <w:tc>
          <w:tcPr>
            <w:tcW w:w="2070" w:type="dxa"/>
          </w:tcPr>
          <w:p w:rsidR="007C4F98" w:rsidRPr="00B87F35" w:rsidRDefault="00CC246D" w:rsidP="005A410A">
            <w:pPr>
              <w:pStyle w:val="Overskrift1"/>
              <w:rPr>
                <w:rFonts w:ascii="Consolas" w:hAnsi="Consolas" w:cs="Consolas"/>
                <w:noProof/>
                <w:lang w:val="nb-NO"/>
              </w:rPr>
            </w:pPr>
            <w:r w:rsidRPr="00B87F35">
              <w:rPr>
                <w:rFonts w:ascii="Consolas" w:hAnsi="Consolas" w:cs="Consolas"/>
                <w:lang w:val="nb-NO"/>
              </w:rPr>
              <w:t>Utdanning</w:t>
            </w:r>
          </w:p>
        </w:tc>
        <w:tc>
          <w:tcPr>
            <w:tcW w:w="7650" w:type="dxa"/>
          </w:tcPr>
          <w:sdt>
            <w:sdtPr>
              <w:rPr>
                <w:rFonts w:ascii="Consolas" w:hAnsi="Consolas" w:cs="Consolas"/>
                <w:caps w:val="0"/>
                <w:noProof/>
                <w:color w:val="595959" w:themeColor="text1" w:themeTint="A6"/>
                <w:kern w:val="0"/>
                <w:lang w:val="nb-NO"/>
              </w:rPr>
              <w:id w:val="-691765356"/>
            </w:sdtPr>
            <w:sdtEndPr/>
            <w:sdtContent>
              <w:sdt>
                <w:sdtPr>
                  <w:rPr>
                    <w:rFonts w:ascii="Consolas" w:hAnsi="Consolas" w:cs="Consolas"/>
                    <w:caps w:val="0"/>
                    <w:noProof/>
                    <w:color w:val="595959" w:themeColor="text1" w:themeTint="A6"/>
                    <w:kern w:val="0"/>
                    <w:lang w:val="nb-NO"/>
                  </w:rPr>
                  <w:id w:val="-1126388115"/>
                </w:sdtPr>
                <w:sdtEndPr/>
                <w:sdtContent>
                  <w:sdt>
                    <w:sdtPr>
                      <w:rPr>
                        <w:rFonts w:ascii="Consolas" w:hAnsi="Consolas" w:cs="Consolas"/>
                        <w:caps w:val="0"/>
                        <w:noProof/>
                        <w:color w:val="595959" w:themeColor="text1" w:themeTint="A6"/>
                        <w:kern w:val="0"/>
                        <w:lang w:val="nb-NO"/>
                      </w:rPr>
                      <w:id w:val="-1751035840"/>
                    </w:sdtPr>
                    <w:sdtEndPr>
                      <w:rPr>
                        <w:rFonts w:asciiTheme="minorHAnsi" w:hAnsiTheme="minorHAnsi" w:cstheme="minorBidi"/>
                        <w:color w:val="262626" w:themeColor="text1" w:themeTint="D9"/>
                      </w:rPr>
                    </w:sdtEndPr>
                    <w:sdtContent>
                      <w:p w:rsidR="002E6C70" w:rsidRPr="00B87F35" w:rsidRDefault="002E6C70" w:rsidP="002E6C70">
                        <w:pPr>
                          <w:pStyle w:val="Overskrift2"/>
                          <w:rPr>
                            <w:rFonts w:ascii="Consolas" w:hAnsi="Consolas" w:cs="Consolas"/>
                            <w:noProof/>
                            <w:lang w:val="nb-NO"/>
                          </w:rPr>
                        </w:pPr>
                        <w:r>
                          <w:rPr>
                            <w:rStyle w:val="Sterk"/>
                            <w:rFonts w:ascii="Consolas" w:hAnsi="Consolas" w:cs="Consolas"/>
                            <w:noProof/>
                            <w:lang w:val="nb-NO"/>
                          </w:rPr>
                          <w:t>Sandefjord VGs</w:t>
                        </w:r>
                        <w:r w:rsidRPr="00B87F35">
                          <w:rPr>
                            <w:rStyle w:val="Sterk"/>
                            <w:rFonts w:ascii="Consolas" w:hAnsi="Consolas" w:cs="Consolas"/>
                            <w:b w:val="0"/>
                            <w:noProof/>
                            <w:lang w:val="nb-NO"/>
                          </w:rPr>
                          <w:t>,</w:t>
                        </w:r>
                        <w:r w:rsidRPr="00B87F35">
                          <w:rPr>
                            <w:rStyle w:val="Sterk"/>
                            <w:rFonts w:ascii="Consolas" w:hAnsi="Consolas" w:cs="Consolas"/>
                            <w:noProof/>
                            <w:lang w:val="nb-NO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noProof/>
                            <w:lang w:val="nb-NO"/>
                          </w:rPr>
                          <w:t>Sandefjord</w:t>
                        </w:r>
                      </w:p>
                      <w:p w:rsidR="002E6C70" w:rsidRPr="00B87F35" w:rsidRDefault="002E6C70" w:rsidP="002E6C70">
                        <w:pPr>
                          <w:pStyle w:val="Overskrift2"/>
                          <w:rPr>
                            <w:rFonts w:ascii="Consolas" w:hAnsi="Consolas" w:cs="Consolas"/>
                            <w:noProof/>
                            <w:lang w:val="nb-NO"/>
                          </w:rPr>
                        </w:pPr>
                        <w:r>
                          <w:rPr>
                            <w:rStyle w:val="Sterk"/>
                            <w:rFonts w:ascii="Consolas" w:hAnsi="Consolas" w:cs="Consolas"/>
                            <w:noProof/>
                            <w:lang w:val="nb-NO"/>
                          </w:rPr>
                          <w:t>Greveskogen</w:t>
                        </w:r>
                        <w:r>
                          <w:rPr>
                            <w:rStyle w:val="Sterk"/>
                            <w:rFonts w:ascii="Consolas" w:hAnsi="Consolas" w:cs="Consolas"/>
                            <w:noProof/>
                            <w:lang w:val="nb-NO"/>
                          </w:rPr>
                          <w:t xml:space="preserve"> VGs</w:t>
                        </w:r>
                        <w:r w:rsidRPr="00B87F35">
                          <w:rPr>
                            <w:rStyle w:val="Sterk"/>
                            <w:rFonts w:ascii="Consolas" w:hAnsi="Consolas" w:cs="Consolas"/>
                            <w:b w:val="0"/>
                            <w:noProof/>
                            <w:lang w:val="nb-NO"/>
                          </w:rPr>
                          <w:t>,</w:t>
                        </w:r>
                        <w:r w:rsidRPr="00B87F35">
                          <w:rPr>
                            <w:rStyle w:val="Sterk"/>
                            <w:rFonts w:ascii="Consolas" w:hAnsi="Consolas" w:cs="Consolas"/>
                            <w:noProof/>
                            <w:lang w:val="nb-NO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noProof/>
                            <w:lang w:val="nb-NO"/>
                          </w:rPr>
                          <w:t>Tønsberg</w:t>
                        </w:r>
                      </w:p>
                      <w:p w:rsidR="002E6C70" w:rsidRDefault="002E6C70" w:rsidP="002E6C70">
                        <w:pPr>
                          <w:pStyle w:val="Overskrift2"/>
                          <w:rPr>
                            <w:rFonts w:ascii="Consolas" w:hAnsi="Consolas" w:cs="Consolas"/>
                            <w:noProof/>
                            <w:lang w:val="nb-NO"/>
                          </w:rPr>
                        </w:pPr>
                        <w:r>
                          <w:rPr>
                            <w:rStyle w:val="Sterk"/>
                            <w:rFonts w:ascii="Consolas" w:hAnsi="Consolas" w:cs="Consolas"/>
                            <w:noProof/>
                            <w:lang w:val="nb-NO"/>
                          </w:rPr>
                          <w:t>Nøtterøy</w:t>
                        </w:r>
                        <w:r>
                          <w:rPr>
                            <w:rStyle w:val="Sterk"/>
                            <w:rFonts w:ascii="Consolas" w:hAnsi="Consolas" w:cs="Consolas"/>
                            <w:noProof/>
                            <w:lang w:val="nb-NO"/>
                          </w:rPr>
                          <w:t xml:space="preserve"> VGs</w:t>
                        </w:r>
                        <w:r w:rsidRPr="00B87F35">
                          <w:rPr>
                            <w:rStyle w:val="Sterk"/>
                            <w:rFonts w:ascii="Consolas" w:hAnsi="Consolas" w:cs="Consolas"/>
                            <w:b w:val="0"/>
                            <w:noProof/>
                            <w:lang w:val="nb-NO"/>
                          </w:rPr>
                          <w:t>,</w:t>
                        </w:r>
                        <w:r w:rsidRPr="00B87F35">
                          <w:rPr>
                            <w:rStyle w:val="Sterk"/>
                            <w:rFonts w:ascii="Consolas" w:hAnsi="Consolas" w:cs="Consolas"/>
                            <w:noProof/>
                            <w:lang w:val="nb-NO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noProof/>
                            <w:lang w:val="nb-NO"/>
                          </w:rPr>
                          <w:t>Nøtterøy</w:t>
                        </w:r>
                      </w:p>
                      <w:p w:rsidR="002E6C70" w:rsidRDefault="002E6C70" w:rsidP="002E6C70">
                        <w:pPr>
                          <w:rPr>
                            <w:rFonts w:ascii="Consolas" w:hAnsi="Consolas" w:cs="Consolas"/>
                            <w:caps/>
                            <w:noProof/>
                            <w:color w:val="7F7F7F" w:themeColor="text1" w:themeTint="80"/>
                            <w:sz w:val="17"/>
                            <w:szCs w:val="17"/>
                            <w:lang w:val="nb-NO"/>
                          </w:rPr>
                        </w:pPr>
                        <w:r w:rsidRPr="002E6C70">
                          <w:rPr>
                            <w:rFonts w:ascii="Consolas" w:hAnsi="Consolas" w:cs="Consolas"/>
                            <w:caps/>
                            <w:noProof/>
                            <w:color w:val="7F7F7F" w:themeColor="text1" w:themeTint="80"/>
                            <w:sz w:val="17"/>
                            <w:szCs w:val="17"/>
                            <w:lang w:val="nb-NO"/>
                          </w:rPr>
                          <w:t xml:space="preserve">generell studiekompetanse </w:t>
                        </w:r>
                      </w:p>
                      <w:p w:rsidR="002E6C70" w:rsidRPr="002E6C70" w:rsidRDefault="002E6C70" w:rsidP="002E6C70">
                        <w:pPr>
                          <w:rPr>
                            <w:rFonts w:ascii="Consolas" w:hAnsi="Consolas" w:cs="Consolas"/>
                            <w:noProof/>
                            <w:color w:val="595959" w:themeColor="text1" w:themeTint="A6"/>
                            <w:lang w:val="nb-NO"/>
                          </w:rPr>
                        </w:pPr>
                        <w:r>
                          <w:rPr>
                            <w:rFonts w:ascii="Consolas" w:hAnsi="Consolas" w:cs="Consolas"/>
                            <w:lang w:val="nb-NO"/>
                          </w:rPr>
                          <w:t>3-års utdanning som er det formelle opptakskravet til høyere utdanning.</w:t>
                        </w:r>
                      </w:p>
                    </w:sdtContent>
                  </w:sdt>
                  <w:p w:rsidR="002E6C70" w:rsidRDefault="002E6C70">
                    <w:pPr>
                      <w:pStyle w:val="Overskrift2"/>
                      <w:rPr>
                        <w:rFonts w:ascii="Consolas" w:hAnsi="Consolas" w:cs="Consolas"/>
                        <w:caps w:val="0"/>
                        <w:noProof/>
                        <w:color w:val="595959" w:themeColor="text1" w:themeTint="A6"/>
                        <w:kern w:val="0"/>
                        <w:lang w:val="nb-NO"/>
                      </w:rPr>
                    </w:pPr>
                  </w:p>
                  <w:p w:rsidR="007C4F98" w:rsidRPr="00B87F35" w:rsidRDefault="005A410A">
                    <w:pPr>
                      <w:pStyle w:val="Overskrift2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 w:rsidRPr="00B87F35">
                      <w:rPr>
                        <w:rStyle w:val="Sterk"/>
                        <w:rFonts w:ascii="Consolas" w:hAnsi="Consolas" w:cs="Consolas"/>
                        <w:noProof/>
                        <w:lang w:val="nb-NO"/>
                      </w:rPr>
                      <w:t>Idefagskolen</w:t>
                    </w:r>
                    <w:r w:rsidR="00CC246D" w:rsidRPr="00B87F35">
                      <w:rPr>
                        <w:rStyle w:val="Sterk"/>
                        <w:rFonts w:ascii="Consolas" w:hAnsi="Consolas" w:cs="Consolas"/>
                        <w:b w:val="0"/>
                        <w:noProof/>
                        <w:lang w:val="nb-NO"/>
                      </w:rPr>
                      <w:t>,</w:t>
                    </w:r>
                    <w:r w:rsidR="00CC246D" w:rsidRPr="00B87F35">
                      <w:rPr>
                        <w:rStyle w:val="Sterk"/>
                        <w:rFonts w:ascii="Consolas" w:hAnsi="Consolas" w:cs="Consolas"/>
                        <w:noProof/>
                        <w:lang w:val="nb-NO"/>
                      </w:rPr>
                      <w:t xml:space="preserve"> </w:t>
                    </w:r>
                    <w:r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Tønsberg</w:t>
                    </w:r>
                  </w:p>
                  <w:p w:rsidR="00B87F35" w:rsidRPr="00B87F35" w:rsidRDefault="005A410A" w:rsidP="00B87F35">
                    <w:pPr>
                      <w:pStyle w:val="Overskrift3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3D </w:t>
                    </w:r>
                    <w:r w:rsidR="002B7A88">
                      <w:rPr>
                        <w:rFonts w:ascii="Consolas" w:hAnsi="Consolas" w:cs="Consolas"/>
                        <w:noProof/>
                        <w:lang w:val="nb-NO"/>
                      </w:rPr>
                      <w:t>AnIMASJON</w:t>
                    </w:r>
                  </w:p>
                  <w:p w:rsidR="005A410A" w:rsidRPr="00B87F35" w:rsidRDefault="000244CF" w:rsidP="00B87F35">
                    <w:pPr>
                      <w:rPr>
                        <w:rFonts w:ascii="Consolas" w:hAnsi="Consolas" w:cs="Consolas"/>
                        <w:lang w:val="nb-NO"/>
                      </w:rPr>
                    </w:pPr>
                    <w:r>
                      <w:rPr>
                        <w:rFonts w:ascii="Consolas" w:hAnsi="Consolas" w:cs="Consolas"/>
                        <w:lang w:val="nb-NO"/>
                      </w:rPr>
                      <w:t xml:space="preserve">1-årig heltids </w:t>
                    </w:r>
                    <w:proofErr w:type="spellStart"/>
                    <w:r>
                      <w:rPr>
                        <w:rFonts w:ascii="Consolas" w:hAnsi="Consolas" w:cs="Consolas"/>
                        <w:lang w:val="nb-NO"/>
                      </w:rPr>
                      <w:t>fordypningsstudie</w:t>
                    </w:r>
                    <w:proofErr w:type="spellEnd"/>
                    <w:r>
                      <w:rPr>
                        <w:rFonts w:ascii="Consolas" w:hAnsi="Consolas" w:cs="Consolas"/>
                        <w:lang w:val="nb-NO"/>
                      </w:rPr>
                      <w:t xml:space="preserve"> </w:t>
                    </w:r>
                    <w:r w:rsidR="00B87F35" w:rsidRPr="00B87F35">
                      <w:rPr>
                        <w:rFonts w:ascii="Consolas" w:hAnsi="Consolas" w:cs="Consolas"/>
                        <w:lang w:val="nb-NO"/>
                      </w:rPr>
                      <w:t xml:space="preserve">for 3d </w:t>
                    </w:r>
                    <w:r w:rsidR="0038480D" w:rsidRPr="00B87F35">
                      <w:rPr>
                        <w:rFonts w:ascii="Consolas" w:hAnsi="Consolas" w:cs="Consolas"/>
                        <w:lang w:val="nb-NO"/>
                      </w:rPr>
                      <w:t>modellering</w:t>
                    </w:r>
                    <w:r>
                      <w:rPr>
                        <w:rFonts w:ascii="Consolas" w:hAnsi="Consolas" w:cs="Consolas"/>
                        <w:lang w:val="nb-NO"/>
                      </w:rPr>
                      <w:t>. H</w:t>
                    </w:r>
                    <w:r w:rsidR="00D63D7E" w:rsidRPr="00B87F35">
                      <w:rPr>
                        <w:rFonts w:ascii="Consolas" w:hAnsi="Consolas" w:cs="Consolas"/>
                        <w:lang w:val="nb-NO"/>
                      </w:rPr>
                      <w:t>er lærte</w:t>
                    </w:r>
                    <w:r>
                      <w:rPr>
                        <w:rFonts w:ascii="Consolas" w:hAnsi="Consolas" w:cs="Consolas"/>
                        <w:lang w:val="nb-NO"/>
                      </w:rPr>
                      <w:t xml:space="preserve"> vi mye om cg, </w:t>
                    </w:r>
                    <w:proofErr w:type="spellStart"/>
                    <w:r>
                      <w:rPr>
                        <w:rFonts w:ascii="Consolas" w:hAnsi="Consolas" w:cs="Consolas"/>
                        <w:lang w:val="nb-NO"/>
                      </w:rPr>
                      <w:t>skulpturering</w:t>
                    </w:r>
                    <w:proofErr w:type="spellEnd"/>
                    <w:r w:rsidR="00B87F35" w:rsidRPr="00B87F35">
                      <w:rPr>
                        <w:rFonts w:ascii="Consolas" w:hAnsi="Consolas" w:cs="Consolas"/>
                        <w:lang w:val="nb-NO"/>
                      </w:rPr>
                      <w:t xml:space="preserve">, </w:t>
                    </w:r>
                    <w:r w:rsidR="0038480D" w:rsidRPr="00B87F35">
                      <w:rPr>
                        <w:rFonts w:ascii="Consolas" w:hAnsi="Consolas" w:cs="Consolas"/>
                        <w:lang w:val="nb-NO"/>
                      </w:rPr>
                      <w:t>animasjon</w:t>
                    </w:r>
                    <w:r>
                      <w:rPr>
                        <w:rFonts w:ascii="Consolas" w:hAnsi="Consolas" w:cs="Consolas"/>
                        <w:lang w:val="nb-NO"/>
                      </w:rPr>
                      <w:t xml:space="preserve"> og render</w:t>
                    </w:r>
                    <w:r w:rsidR="00B87F35" w:rsidRPr="00B87F35">
                      <w:rPr>
                        <w:rFonts w:ascii="Consolas" w:hAnsi="Consolas" w:cs="Consolas"/>
                        <w:lang w:val="nb-NO"/>
                      </w:rPr>
                      <w:t>ing</w:t>
                    </w:r>
                  </w:p>
                </w:sdtContent>
              </w:sdt>
              <w:sdt>
                <w:sdtPr>
                  <w:rPr>
                    <w:rFonts w:ascii="Consolas" w:hAnsi="Consolas" w:cs="Consolas"/>
                    <w:caps w:val="0"/>
                    <w:noProof/>
                    <w:color w:val="595959" w:themeColor="text1" w:themeTint="A6"/>
                    <w:kern w:val="0"/>
                    <w:lang w:val="nb-NO"/>
                  </w:rPr>
                  <w:id w:val="70016433"/>
                </w:sdtPr>
                <w:sdtEndPr/>
                <w:sdtContent>
                  <w:p w:rsidR="005A410A" w:rsidRPr="00B87F35" w:rsidRDefault="005A410A">
                    <w:pPr>
                      <w:pStyle w:val="Overskrift2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 w:rsidRPr="00B87F35">
                      <w:rPr>
                        <w:rStyle w:val="Sterk"/>
                        <w:rFonts w:ascii="Consolas" w:hAnsi="Consolas" w:cs="Consolas"/>
                        <w:noProof/>
                        <w:lang w:val="nb-NO"/>
                      </w:rPr>
                      <w:t>Idefagskolen</w:t>
                    </w:r>
                    <w:r w:rsidRPr="00B87F35">
                      <w:rPr>
                        <w:rStyle w:val="Sterk"/>
                        <w:rFonts w:ascii="Consolas" w:hAnsi="Consolas" w:cs="Consolas"/>
                        <w:b w:val="0"/>
                        <w:noProof/>
                        <w:lang w:val="nb-NO"/>
                      </w:rPr>
                      <w:t>,</w:t>
                    </w:r>
                    <w:r w:rsidRPr="00B87F35">
                      <w:rPr>
                        <w:rStyle w:val="Sterk"/>
                        <w:rFonts w:ascii="Consolas" w:hAnsi="Consolas" w:cs="Consolas"/>
                        <w:noProof/>
                        <w:lang w:val="nb-NO"/>
                      </w:rPr>
                      <w:t xml:space="preserve"> </w:t>
                    </w:r>
                    <w:r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Tønsberg</w:t>
                    </w:r>
                  </w:p>
                  <w:p w:rsidR="005A410A" w:rsidRPr="00B87F35" w:rsidRDefault="005A410A">
                    <w:pPr>
                      <w:pStyle w:val="Overskrift3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3D </w:t>
                    </w:r>
                    <w:r w:rsidR="00A92DC9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Modeling</w:t>
                    </w:r>
                  </w:p>
                  <w:p w:rsidR="007C4F98" w:rsidRPr="00B87F35" w:rsidRDefault="000244CF" w:rsidP="000244CF">
                    <w:pPr>
                      <w:rPr>
                        <w:rFonts w:ascii="Consolas" w:hAnsi="Consolas" w:cs="Consolas"/>
                        <w:lang w:val="nb-NO"/>
                      </w:rPr>
                    </w:pPr>
                    <w:r>
                      <w:rPr>
                        <w:rFonts w:ascii="Consolas" w:hAnsi="Consolas" w:cs="Consolas"/>
                        <w:lang w:val="nb-NO"/>
                      </w:rPr>
                      <w:t>1-årig</w:t>
                    </w:r>
                    <w:r w:rsidR="00B87F35" w:rsidRPr="00B87F35">
                      <w:rPr>
                        <w:rFonts w:ascii="Consolas" w:hAnsi="Consolas" w:cs="Consolas"/>
                        <w:lang w:val="nb-NO"/>
                      </w:rPr>
                      <w:t xml:space="preserve"> </w:t>
                    </w:r>
                    <w:r>
                      <w:rPr>
                        <w:rFonts w:ascii="Consolas" w:hAnsi="Consolas" w:cs="Consolas"/>
                        <w:lang w:val="nb-NO"/>
                      </w:rPr>
                      <w:t xml:space="preserve">heltids studie om </w:t>
                    </w:r>
                    <w:r w:rsidR="00B87F35" w:rsidRPr="00B87F35">
                      <w:rPr>
                        <w:rFonts w:ascii="Consolas" w:hAnsi="Consolas" w:cs="Consolas"/>
                        <w:lang w:val="nb-NO"/>
                      </w:rPr>
                      <w:t xml:space="preserve">3D </w:t>
                    </w:r>
                    <w:r w:rsidR="0038480D" w:rsidRPr="00B87F35">
                      <w:rPr>
                        <w:rFonts w:ascii="Consolas" w:hAnsi="Consolas" w:cs="Consolas"/>
                        <w:lang w:val="nb-NO"/>
                      </w:rPr>
                      <w:t>modellering</w:t>
                    </w:r>
                    <w:r w:rsidR="00B87F35" w:rsidRPr="00B87F35">
                      <w:rPr>
                        <w:rFonts w:ascii="Consolas" w:hAnsi="Consolas" w:cs="Consolas"/>
                        <w:lang w:val="nb-NO"/>
                      </w:rPr>
                      <w:t xml:space="preserve">, </w:t>
                    </w:r>
                    <w:r>
                      <w:rPr>
                        <w:rFonts w:ascii="Consolas" w:hAnsi="Consolas" w:cs="Consolas"/>
                        <w:lang w:val="nb-NO"/>
                      </w:rPr>
                      <w:t xml:space="preserve">hvor vi lærte mye av basisen </w:t>
                    </w:r>
                    <w:r w:rsidR="00B87F35" w:rsidRPr="00B87F35">
                      <w:rPr>
                        <w:rFonts w:ascii="Consolas" w:hAnsi="Consolas" w:cs="Consolas"/>
                        <w:lang w:val="nb-NO"/>
                      </w:rPr>
                      <w:t xml:space="preserve">som topologi, hard </w:t>
                    </w:r>
                    <w:r w:rsidR="0038480D" w:rsidRPr="00B87F35">
                      <w:rPr>
                        <w:rFonts w:ascii="Consolas" w:hAnsi="Consolas" w:cs="Consolas"/>
                        <w:lang w:val="nb-NO"/>
                      </w:rPr>
                      <w:t>modellering</w:t>
                    </w:r>
                    <w:r w:rsidR="00B87F35" w:rsidRPr="00B87F35">
                      <w:rPr>
                        <w:rFonts w:ascii="Consolas" w:hAnsi="Consolas" w:cs="Consolas"/>
                        <w:lang w:val="nb-NO"/>
                      </w:rPr>
                      <w:t xml:space="preserve">, </w:t>
                    </w:r>
                    <w:proofErr w:type="spellStart"/>
                    <w:r w:rsidR="00B87F35" w:rsidRPr="00B87F35">
                      <w:rPr>
                        <w:rFonts w:ascii="Consolas" w:hAnsi="Consolas" w:cs="Consolas"/>
                        <w:lang w:val="nb-NO"/>
                      </w:rPr>
                      <w:t>uv-mapping</w:t>
                    </w:r>
                    <w:proofErr w:type="spellEnd"/>
                    <w:r w:rsidR="00B87F35" w:rsidRPr="00B87F35">
                      <w:rPr>
                        <w:rFonts w:ascii="Consolas" w:hAnsi="Consolas" w:cs="Consolas"/>
                        <w:lang w:val="nb-NO"/>
                      </w:rPr>
                      <w:t xml:space="preserve"> og </w:t>
                    </w:r>
                    <w:r w:rsidR="0038480D" w:rsidRPr="00B87F35">
                      <w:rPr>
                        <w:rFonts w:ascii="Consolas" w:hAnsi="Consolas" w:cs="Consolas"/>
                        <w:lang w:val="nb-NO"/>
                      </w:rPr>
                      <w:t>teksturering</w:t>
                    </w:r>
                    <w:r w:rsidR="00B87F35" w:rsidRPr="00B87F35">
                      <w:rPr>
                        <w:rFonts w:ascii="Consolas" w:hAnsi="Consolas" w:cs="Consolas"/>
                        <w:lang w:val="nb-NO"/>
                      </w:rPr>
                      <w:t>.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  <w:tr w:rsidR="007C4F98" w:rsidRPr="00B87F35">
        <w:tc>
          <w:tcPr>
            <w:tcW w:w="2070" w:type="dxa"/>
          </w:tcPr>
          <w:p w:rsidR="007C4F98" w:rsidRPr="00B87F35" w:rsidRDefault="00CC246D" w:rsidP="005A410A">
            <w:pPr>
              <w:pStyle w:val="Overskrift1"/>
              <w:rPr>
                <w:rFonts w:ascii="Consolas" w:hAnsi="Consolas" w:cs="Consolas"/>
                <w:noProof/>
                <w:lang w:val="nb-NO"/>
              </w:rPr>
            </w:pPr>
            <w:r w:rsidRPr="00B87F35">
              <w:rPr>
                <w:rFonts w:ascii="Consolas" w:hAnsi="Consolas" w:cs="Consolas"/>
                <w:lang w:val="nb-NO"/>
              </w:rPr>
              <w:t>Referanser</w:t>
            </w:r>
          </w:p>
        </w:tc>
        <w:tc>
          <w:tcPr>
            <w:tcW w:w="7650" w:type="dxa"/>
          </w:tcPr>
          <w:sdt>
            <w:sdtPr>
              <w:rPr>
                <w:rFonts w:ascii="Consolas" w:hAnsi="Consolas" w:cs="Consolas"/>
                <w:caps w:val="0"/>
                <w:noProof/>
                <w:color w:val="595959" w:themeColor="text1" w:themeTint="A6"/>
                <w:kern w:val="0"/>
                <w:lang w:val="nb-NO"/>
              </w:rPr>
              <w:id w:val="-1883713024"/>
            </w:sdtPr>
            <w:sdtEndPr/>
            <w:sdtContent>
              <w:sdt>
                <w:sdtPr>
                  <w:rPr>
                    <w:rFonts w:ascii="Consolas" w:hAnsi="Consolas" w:cs="Consolas"/>
                    <w:caps w:val="0"/>
                    <w:noProof/>
                    <w:color w:val="595959" w:themeColor="text1" w:themeTint="A6"/>
                    <w:kern w:val="0"/>
                    <w:lang w:val="nb-NO"/>
                  </w:rPr>
                  <w:id w:val="-1368215953"/>
                </w:sdtPr>
                <w:sdtEndPr/>
                <w:sdtContent>
                  <w:p w:rsidR="007C4F98" w:rsidRPr="00B87F35" w:rsidRDefault="00B472A6">
                    <w:pPr>
                      <w:pStyle w:val="Overskrift2"/>
                      <w:rPr>
                        <w:rFonts w:ascii="Consolas" w:hAnsi="Consolas" w:cs="Consolas"/>
                        <w:noProof/>
                        <w:color w:val="262626" w:themeColor="text1" w:themeTint="D9"/>
                        <w:szCs w:val="16"/>
                        <w:lang w:val="nb-NO"/>
                      </w:rPr>
                    </w:pPr>
                    <w:r w:rsidRPr="00B87F35">
                      <w:rPr>
                        <w:rStyle w:val="Sterk"/>
                        <w:rFonts w:ascii="Consolas" w:hAnsi="Consolas" w:cs="Consolas"/>
                        <w:noProof/>
                        <w:lang w:val="nb-NO"/>
                      </w:rPr>
                      <w:t>Henrik ness</w:t>
                    </w:r>
                    <w:r w:rsidR="00CC246D" w:rsidRPr="00B87F35">
                      <w:rPr>
                        <w:rStyle w:val="Sterk"/>
                        <w:rFonts w:ascii="Consolas" w:hAnsi="Consolas" w:cs="Consolas"/>
                        <w:b w:val="0"/>
                        <w:noProof/>
                        <w:lang w:val="nb-NO"/>
                      </w:rPr>
                      <w:t>,</w:t>
                    </w:r>
                    <w:r w:rsidR="00CC246D" w:rsidRPr="00B87F35">
                      <w:rPr>
                        <w:rStyle w:val="Sterk"/>
                        <w:rFonts w:ascii="Consolas" w:hAnsi="Consolas" w:cs="Consolas"/>
                        <w:noProof/>
                        <w:lang w:val="nb-NO"/>
                      </w:rPr>
                      <w:t xml:space="preserve"> </w:t>
                    </w:r>
                    <w:r w:rsidR="004A3A20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DAglig leder</w:t>
                    </w:r>
                  </w:p>
                  <w:p w:rsidR="007C4F98" w:rsidRPr="00B87F35" w:rsidRDefault="00B472A6">
                    <w:pPr>
                      <w:pStyle w:val="Overskrift3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Påndus Reklamebyrå</w:t>
                    </w:r>
                  </w:p>
                  <w:p w:rsidR="00C57FC4" w:rsidRPr="008E6606" w:rsidRDefault="00C57FC4" w:rsidP="00C57FC4">
                    <w:pPr>
                      <w:spacing w:after="0" w:line="240" w:lineRule="auto"/>
                      <w:rPr>
                        <w:rFonts w:ascii="Consolas" w:hAnsi="Consolas" w:cs="Consolas"/>
                        <w:noProof/>
                      </w:rPr>
                    </w:pPr>
                    <w:r w:rsidRPr="008E6606">
                      <w:rPr>
                        <w:rFonts w:ascii="Consolas" w:hAnsi="Consolas" w:cs="Consolas"/>
                        <w:noProof/>
                      </w:rPr>
                      <w:t>Tlf:</w:t>
                    </w:r>
                    <w:r w:rsidR="0078173D" w:rsidRPr="008E6606">
                      <w:rPr>
                        <w:rFonts w:ascii="Consolas" w:hAnsi="Consolas" w:cs="Consolas"/>
                        <w:noProof/>
                      </w:rPr>
                      <w:t xml:space="preserve"> +47</w:t>
                    </w:r>
                    <w:r w:rsidRPr="008E6606">
                      <w:rPr>
                        <w:rFonts w:ascii="Consolas" w:hAnsi="Consolas" w:cs="Consolas"/>
                        <w:noProof/>
                      </w:rPr>
                      <w:t xml:space="preserve"> </w:t>
                    </w:r>
                    <w:r w:rsidRPr="008E6606">
                      <w:rPr>
                        <w:rStyle w:val="apple-style-span"/>
                        <w:rFonts w:ascii="Consolas" w:hAnsi="Consolas" w:cs="Consolas"/>
                        <w:color w:val="000000"/>
                      </w:rPr>
                      <w:t>92 82 62 48</w:t>
                    </w:r>
                  </w:p>
                  <w:p w:rsidR="00200F89" w:rsidRPr="008E6606" w:rsidRDefault="00C57FC4" w:rsidP="00C57FC4">
                    <w:pPr>
                      <w:spacing w:after="0" w:line="240" w:lineRule="auto"/>
                      <w:rPr>
                        <w:rFonts w:ascii="Consolas" w:hAnsi="Consolas" w:cs="Consolas"/>
                        <w:noProof/>
                      </w:rPr>
                    </w:pPr>
                    <w:r w:rsidRPr="008E6606">
                      <w:rPr>
                        <w:rFonts w:ascii="Consolas" w:hAnsi="Consolas" w:cs="Consolas"/>
                        <w:noProof/>
                      </w:rPr>
                      <w:t xml:space="preserve">E-Post: </w:t>
                    </w:r>
                    <w:hyperlink r:id="rId10" w:history="1">
                      <w:r w:rsidRPr="008E6606">
                        <w:rPr>
                          <w:rStyle w:val="Hyperkobling"/>
                          <w:rFonts w:ascii="Consolas" w:hAnsi="Consolas" w:cs="Consolas"/>
                          <w:noProof/>
                        </w:rPr>
                        <w:t>Henrik@paandus.no</w:t>
                      </w:r>
                    </w:hyperlink>
                  </w:p>
                  <w:p w:rsidR="00B472A6" w:rsidRPr="00B87F35" w:rsidRDefault="0036171B" w:rsidP="00C57FC4">
                    <w:pPr>
                      <w:spacing w:after="0" w:line="240" w:lineRule="auto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</w:p>
                </w:sdtContent>
              </w:sdt>
              <w:sdt>
                <w:sdtPr>
                  <w:rPr>
                    <w:rFonts w:ascii="Consolas" w:hAnsi="Consolas" w:cs="Consolas"/>
                    <w:caps w:val="0"/>
                    <w:noProof/>
                    <w:color w:val="595959" w:themeColor="text1" w:themeTint="A6"/>
                    <w:kern w:val="0"/>
                    <w:lang w:val="nb-NO"/>
                  </w:rPr>
                  <w:id w:val="1899784768"/>
                </w:sdtPr>
                <w:sdtEndPr/>
                <w:sdtContent>
                  <w:p w:rsidR="00B472A6" w:rsidRPr="00B87F35" w:rsidRDefault="00B472A6">
                    <w:pPr>
                      <w:pStyle w:val="Overskrift2"/>
                      <w:rPr>
                        <w:rFonts w:ascii="Consolas" w:hAnsi="Consolas" w:cs="Consolas"/>
                        <w:noProof/>
                        <w:color w:val="262626" w:themeColor="text1" w:themeTint="D9"/>
                        <w:szCs w:val="16"/>
                        <w:lang w:val="nb-NO"/>
                      </w:rPr>
                    </w:pPr>
                    <w:r w:rsidRPr="00B87F35">
                      <w:rPr>
                        <w:rStyle w:val="Sterk"/>
                        <w:rFonts w:ascii="Consolas" w:hAnsi="Consolas" w:cs="Consolas"/>
                        <w:noProof/>
                        <w:lang w:val="nb-NO"/>
                      </w:rPr>
                      <w:t>Jacob</w:t>
                    </w:r>
                    <w:r w:rsidR="001E1B88" w:rsidRPr="00B87F35">
                      <w:rPr>
                        <w:rStyle w:val="Sterk"/>
                        <w:rFonts w:ascii="Consolas" w:hAnsi="Consolas" w:cs="Consolas"/>
                        <w:noProof/>
                        <w:lang w:val="nb-NO"/>
                      </w:rPr>
                      <w:t xml:space="preserve"> HULTGREN</w:t>
                    </w:r>
                    <w:r w:rsidRPr="00B87F35">
                      <w:rPr>
                        <w:rStyle w:val="Sterk"/>
                        <w:rFonts w:ascii="Consolas" w:hAnsi="Consolas" w:cs="Consolas"/>
                        <w:b w:val="0"/>
                        <w:noProof/>
                        <w:lang w:val="nb-NO"/>
                      </w:rPr>
                      <w:t>,</w:t>
                    </w:r>
                    <w:r w:rsidRPr="00B87F35">
                      <w:rPr>
                        <w:rStyle w:val="Sterk"/>
                        <w:rFonts w:ascii="Consolas" w:hAnsi="Consolas" w:cs="Consolas"/>
                        <w:noProof/>
                        <w:lang w:val="nb-NO"/>
                      </w:rPr>
                      <w:t xml:space="preserve"> </w:t>
                    </w:r>
                    <w:r w:rsidR="004153A2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 xml:space="preserve">freelance </w:t>
                    </w:r>
                    <w:r w:rsidR="004A3A20"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videofotograf</w:t>
                    </w:r>
                  </w:p>
                  <w:p w:rsidR="00B472A6" w:rsidRPr="00B87F35" w:rsidRDefault="001E1B88">
                    <w:pPr>
                      <w:pStyle w:val="Overskrift3"/>
                      <w:rPr>
                        <w:rFonts w:ascii="Consolas" w:hAnsi="Consolas" w:cs="Consolas"/>
                        <w:noProof/>
                        <w:lang w:val="nb-NO"/>
                      </w:rPr>
                    </w:pPr>
                    <w:r w:rsidRPr="00B87F35">
                      <w:rPr>
                        <w:rFonts w:ascii="Consolas" w:hAnsi="Consolas" w:cs="Consolas"/>
                        <w:noProof/>
                        <w:lang w:val="nb-NO"/>
                      </w:rPr>
                      <w:t>Scooter media</w:t>
                    </w:r>
                  </w:p>
                  <w:p w:rsidR="00C57FC4" w:rsidRPr="008E6606" w:rsidRDefault="00C57FC4" w:rsidP="00C57FC4">
                    <w:pPr>
                      <w:spacing w:after="0"/>
                      <w:rPr>
                        <w:rFonts w:ascii="Consolas" w:hAnsi="Consolas" w:cs="Consolas"/>
                        <w:noProof/>
                      </w:rPr>
                    </w:pPr>
                    <w:r w:rsidRPr="008E6606">
                      <w:rPr>
                        <w:rFonts w:ascii="Consolas" w:hAnsi="Consolas" w:cs="Consolas"/>
                        <w:noProof/>
                      </w:rPr>
                      <w:t>Tlf:</w:t>
                    </w:r>
                    <w:r w:rsidR="0078173D" w:rsidRPr="008E6606">
                      <w:rPr>
                        <w:rFonts w:ascii="Consolas" w:hAnsi="Consolas" w:cs="Consolas"/>
                        <w:noProof/>
                      </w:rPr>
                      <w:t xml:space="preserve"> +47</w:t>
                    </w:r>
                    <w:r w:rsidRPr="008E6606">
                      <w:rPr>
                        <w:rFonts w:ascii="Consolas" w:hAnsi="Consolas" w:cs="Consolas"/>
                        <w:noProof/>
                      </w:rPr>
                      <w:t xml:space="preserve"> 950 32 112</w:t>
                    </w:r>
                  </w:p>
                  <w:p w:rsidR="007C4F98" w:rsidRPr="008E6606" w:rsidRDefault="00C57FC4" w:rsidP="00C57FC4">
                    <w:pPr>
                      <w:spacing w:after="0"/>
                      <w:rPr>
                        <w:rFonts w:ascii="Consolas" w:hAnsi="Consolas" w:cs="Consolas"/>
                        <w:noProof/>
                      </w:rPr>
                    </w:pPr>
                    <w:r w:rsidRPr="008E6606">
                      <w:rPr>
                        <w:rFonts w:ascii="Consolas" w:hAnsi="Consolas" w:cs="Consolas"/>
                        <w:noProof/>
                      </w:rPr>
                      <w:t xml:space="preserve">E-post: </w:t>
                    </w:r>
                    <w:hyperlink r:id="rId11" w:history="1">
                      <w:r w:rsidRPr="008E6606">
                        <w:rPr>
                          <w:rStyle w:val="Hyperkobling"/>
                          <w:rFonts w:ascii="Consolas" w:hAnsi="Consolas" w:cs="Consolas"/>
                          <w:noProof/>
                        </w:rPr>
                        <w:t>jacob@scootermedia.no</w:t>
                      </w:r>
                    </w:hyperlink>
                    <w:r w:rsidRPr="008E6606">
                      <w:rPr>
                        <w:rFonts w:ascii="Consolas" w:hAnsi="Consolas" w:cs="Consolas"/>
                        <w:noProof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:rsidR="007C4F98" w:rsidRPr="008E6606" w:rsidRDefault="007C4F98" w:rsidP="007545C9">
      <w:pPr>
        <w:tabs>
          <w:tab w:val="left" w:pos="1421"/>
        </w:tabs>
        <w:rPr>
          <w:rFonts w:ascii="Consolas" w:hAnsi="Consolas" w:cs="Consolas"/>
          <w:noProof/>
        </w:rPr>
      </w:pPr>
    </w:p>
    <w:sectPr w:rsidR="007C4F98" w:rsidRPr="008E6606">
      <w:footerReference w:type="default" r:id="rId12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71B" w:rsidRDefault="0036171B">
      <w:pPr>
        <w:spacing w:after="0" w:line="240" w:lineRule="auto"/>
      </w:pPr>
      <w:r>
        <w:separator/>
      </w:r>
    </w:p>
  </w:endnote>
  <w:endnote w:type="continuationSeparator" w:id="0">
    <w:p w:rsidR="0036171B" w:rsidRDefault="00361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4CF" w:rsidRDefault="000244CF">
    <w:pPr>
      <w:pStyle w:val="Bunntekst"/>
    </w:pPr>
    <w:r>
      <w:rPr>
        <w:rFonts w:ascii="Arial" w:hAnsi="Arial"/>
        <w:color w:val="7C9E0E"/>
      </w:rP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2E6C7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71B" w:rsidRDefault="0036171B">
      <w:pPr>
        <w:spacing w:after="0" w:line="240" w:lineRule="auto"/>
      </w:pPr>
      <w:r>
        <w:separator/>
      </w:r>
    </w:p>
  </w:footnote>
  <w:footnote w:type="continuationSeparator" w:id="0">
    <w:p w:rsidR="0036171B" w:rsidRDefault="00361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226A"/>
    <w:multiLevelType w:val="hybridMultilevel"/>
    <w:tmpl w:val="07CC5B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B09C5"/>
    <w:multiLevelType w:val="hybridMultilevel"/>
    <w:tmpl w:val="DDD0F4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87476"/>
    <w:multiLevelType w:val="hybridMultilevel"/>
    <w:tmpl w:val="521676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63DD8"/>
    <w:multiLevelType w:val="hybridMultilevel"/>
    <w:tmpl w:val="86BE99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331"/>
    <w:multiLevelType w:val="hybridMultilevel"/>
    <w:tmpl w:val="4142E276"/>
    <w:lvl w:ilvl="0" w:tplc="EFFC5528">
      <w:start w:val="3"/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  <w:color w:val="262626" w:themeColor="text1" w:themeTint="D9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D3F56"/>
    <w:multiLevelType w:val="hybridMultilevel"/>
    <w:tmpl w:val="C818FB70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D4940"/>
    <w:multiLevelType w:val="hybridMultilevel"/>
    <w:tmpl w:val="E4CCF5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33C80"/>
    <w:multiLevelType w:val="hybridMultilevel"/>
    <w:tmpl w:val="83FA781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A3146"/>
    <w:multiLevelType w:val="hybridMultilevel"/>
    <w:tmpl w:val="FCB40F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D7"/>
    <w:rsid w:val="00004362"/>
    <w:rsid w:val="000244CF"/>
    <w:rsid w:val="00027E9B"/>
    <w:rsid w:val="00062BB7"/>
    <w:rsid w:val="00127678"/>
    <w:rsid w:val="00194EE5"/>
    <w:rsid w:val="001D5F3A"/>
    <w:rsid w:val="001E1B88"/>
    <w:rsid w:val="001E5DE0"/>
    <w:rsid w:val="00200F89"/>
    <w:rsid w:val="00261D19"/>
    <w:rsid w:val="002A5FA1"/>
    <w:rsid w:val="002B2BA1"/>
    <w:rsid w:val="002B7A88"/>
    <w:rsid w:val="002C14B9"/>
    <w:rsid w:val="002E6C70"/>
    <w:rsid w:val="002F105D"/>
    <w:rsid w:val="002F41FC"/>
    <w:rsid w:val="0030108D"/>
    <w:rsid w:val="003062A4"/>
    <w:rsid w:val="0030740A"/>
    <w:rsid w:val="00314CC4"/>
    <w:rsid w:val="00330D48"/>
    <w:rsid w:val="00330E7F"/>
    <w:rsid w:val="00354233"/>
    <w:rsid w:val="0036171B"/>
    <w:rsid w:val="00366542"/>
    <w:rsid w:val="00367976"/>
    <w:rsid w:val="00375CEB"/>
    <w:rsid w:val="0038480D"/>
    <w:rsid w:val="003E4FE5"/>
    <w:rsid w:val="003F64E9"/>
    <w:rsid w:val="004153A2"/>
    <w:rsid w:val="004252EA"/>
    <w:rsid w:val="00461443"/>
    <w:rsid w:val="004A3A20"/>
    <w:rsid w:val="004B3E52"/>
    <w:rsid w:val="004E35B0"/>
    <w:rsid w:val="005367DD"/>
    <w:rsid w:val="005442CE"/>
    <w:rsid w:val="005619C9"/>
    <w:rsid w:val="005A410A"/>
    <w:rsid w:val="005F59AE"/>
    <w:rsid w:val="006203D0"/>
    <w:rsid w:val="006216CB"/>
    <w:rsid w:val="00631DF4"/>
    <w:rsid w:val="00683DF7"/>
    <w:rsid w:val="006A286E"/>
    <w:rsid w:val="006B10C2"/>
    <w:rsid w:val="006D7CCA"/>
    <w:rsid w:val="006E514A"/>
    <w:rsid w:val="006F05D4"/>
    <w:rsid w:val="0070132E"/>
    <w:rsid w:val="007123FD"/>
    <w:rsid w:val="007545C9"/>
    <w:rsid w:val="00757DD9"/>
    <w:rsid w:val="0078173D"/>
    <w:rsid w:val="007C4F98"/>
    <w:rsid w:val="007F6326"/>
    <w:rsid w:val="008464BF"/>
    <w:rsid w:val="00883495"/>
    <w:rsid w:val="008C663A"/>
    <w:rsid w:val="008E6606"/>
    <w:rsid w:val="00926538"/>
    <w:rsid w:val="00987A54"/>
    <w:rsid w:val="009A2F5E"/>
    <w:rsid w:val="00A10E89"/>
    <w:rsid w:val="00A44C6A"/>
    <w:rsid w:val="00A51E53"/>
    <w:rsid w:val="00A8106E"/>
    <w:rsid w:val="00A92DC9"/>
    <w:rsid w:val="00AA544A"/>
    <w:rsid w:val="00AD2678"/>
    <w:rsid w:val="00AE0965"/>
    <w:rsid w:val="00B472A6"/>
    <w:rsid w:val="00B67564"/>
    <w:rsid w:val="00B87F35"/>
    <w:rsid w:val="00BE221D"/>
    <w:rsid w:val="00C04AF3"/>
    <w:rsid w:val="00C43DAA"/>
    <w:rsid w:val="00C57FC4"/>
    <w:rsid w:val="00C64E65"/>
    <w:rsid w:val="00CB3BC8"/>
    <w:rsid w:val="00CB4909"/>
    <w:rsid w:val="00CC246D"/>
    <w:rsid w:val="00CC3439"/>
    <w:rsid w:val="00CD24C7"/>
    <w:rsid w:val="00CF51BF"/>
    <w:rsid w:val="00D1087A"/>
    <w:rsid w:val="00D3320C"/>
    <w:rsid w:val="00D57BA6"/>
    <w:rsid w:val="00D63D7E"/>
    <w:rsid w:val="00D75F6C"/>
    <w:rsid w:val="00D86BBB"/>
    <w:rsid w:val="00DB5E95"/>
    <w:rsid w:val="00E127D7"/>
    <w:rsid w:val="00E30934"/>
    <w:rsid w:val="00E312AF"/>
    <w:rsid w:val="00EA3125"/>
    <w:rsid w:val="00ED0BA1"/>
    <w:rsid w:val="00F15780"/>
    <w:rsid w:val="00F53DE3"/>
    <w:rsid w:val="00F97877"/>
    <w:rsid w:val="00F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6132BC-6AC1-4676-BC0D-5C89C0CD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1"/>
    <w:unhideWhenUsed/>
    <w:qFormat/>
    <w:pPr>
      <w:pBdr>
        <w:right w:val="single" w:sz="8" w:space="4" w:color="E48312" w:themeColor="accent1"/>
      </w:pBdr>
      <w:spacing w:after="0" w:line="240" w:lineRule="auto"/>
      <w:jc w:val="right"/>
      <w:outlineLvl w:val="0"/>
    </w:pPr>
    <w:rPr>
      <w:b/>
      <w:bCs/>
      <w:caps/>
      <w:color w:val="E48312" w:themeColor="accent1"/>
      <w:kern w:val="20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Overskrift3">
    <w:name w:val="heading 3"/>
    <w:basedOn w:val="Normal"/>
    <w:next w:val="Normal"/>
    <w:link w:val="Overskrift3Tegn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1"/>
    <w:rPr>
      <w:b/>
      <w:bCs/>
      <w:caps/>
      <w:color w:val="E48312" w:themeColor="accent1"/>
      <w:kern w:val="20"/>
    </w:rPr>
  </w:style>
  <w:style w:type="character" w:customStyle="1" w:styleId="Overskrift2Tegn">
    <w:name w:val="Overskrift 2 Tegn"/>
    <w:basedOn w:val="Standardskriftforavsnitt"/>
    <w:link w:val="Overskrift2"/>
    <w:uiPriority w:val="1"/>
    <w:rPr>
      <w:caps/>
      <w:color w:val="000000" w:themeColor="text1"/>
      <w:kern w:val="20"/>
    </w:r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table" w:customStyle="1" w:styleId="CV-tabell">
    <w:name w:val="CV-tabell"/>
    <w:basedOn w:val="Vanligtabel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E48312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ellrutenett">
    <w:name w:val="Table Grid"/>
    <w:basedOn w:val="Vanligtabel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3"/>
    <w:qFormat/>
    <w:pPr>
      <w:spacing w:after="0" w:line="240" w:lineRule="auto"/>
    </w:pPr>
  </w:style>
  <w:style w:type="character" w:styleId="Sterk">
    <w:name w:val="Strong"/>
    <w:basedOn w:val="Standardskriftforavsnitt"/>
    <w:uiPriority w:val="1"/>
    <w:qFormat/>
    <w:rPr>
      <w:b/>
      <w:bCs/>
    </w:rPr>
  </w:style>
  <w:style w:type="character" w:customStyle="1" w:styleId="Overskrift3Tegn">
    <w:name w:val="Overskrift 3 Tegn"/>
    <w:basedOn w:val="Standardskriftforavsnitt"/>
    <w:link w:val="Overskrift3"/>
    <w:uiPriority w:val="1"/>
    <w:rPr>
      <w:caps/>
      <w:color w:val="7F7F7F" w:themeColor="text1" w:themeTint="80"/>
      <w:sz w:val="17"/>
      <w:szCs w:val="17"/>
    </w:rPr>
  </w:style>
  <w:style w:type="paragraph" w:customStyle="1" w:styleId="Navn">
    <w:name w:val="Navn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E48312" w:themeColor="accent1"/>
      <w:sz w:val="48"/>
      <w:szCs w:val="48"/>
    </w:rPr>
  </w:style>
  <w:style w:type="character" w:styleId="Utheving">
    <w:name w:val="Emphasis"/>
    <w:basedOn w:val="Standardskriftforavsnitt"/>
    <w:uiPriority w:val="2"/>
    <w:unhideWhenUsed/>
    <w:qFormat/>
    <w:rPr>
      <w:i w:val="0"/>
      <w:iCs w:val="0"/>
      <w:color w:val="E48312" w:themeColor="accent1"/>
    </w:r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unntekst">
    <w:name w:val="footer"/>
    <w:basedOn w:val="Normal"/>
    <w:link w:val="BunntekstTegn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E48312" w:themeColor="accent1"/>
      <w:sz w:val="16"/>
      <w:szCs w:val="16"/>
    </w:rPr>
  </w:style>
  <w:style w:type="character" w:customStyle="1" w:styleId="BunntekstTegn">
    <w:name w:val="Bunntekst Tegn"/>
    <w:basedOn w:val="Standardskriftforavsnitt"/>
    <w:link w:val="Bunntekst"/>
    <w:uiPriority w:val="99"/>
    <w:rPr>
      <w:b/>
      <w:bCs/>
      <w:caps/>
      <w:color w:val="E48312" w:themeColor="accent1"/>
      <w:sz w:val="16"/>
      <w:szCs w:val="16"/>
    </w:rPr>
  </w:style>
  <w:style w:type="paragraph" w:styleId="Listeavsnitt">
    <w:name w:val="List Paragraph"/>
    <w:basedOn w:val="Normal"/>
    <w:uiPriority w:val="34"/>
    <w:unhideWhenUsed/>
    <w:qFormat/>
    <w:rsid w:val="002F41FC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545C9"/>
    <w:rPr>
      <w:color w:val="2998E3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2A5FA1"/>
    <w:rPr>
      <w:color w:val="8C8C8C" w:themeColor="followedHyperlink"/>
      <w:u w:val="single"/>
    </w:rPr>
  </w:style>
  <w:style w:type="character" w:customStyle="1" w:styleId="apple-style-span">
    <w:name w:val="apple-style-span"/>
    <w:basedOn w:val="Standardskriftforavsnitt"/>
    <w:rsid w:val="00C57FC4"/>
  </w:style>
  <w:style w:type="paragraph" w:styleId="Bobletekst">
    <w:name w:val="Balloon Text"/>
    <w:basedOn w:val="Normal"/>
    <w:link w:val="BobletekstTegn"/>
    <w:uiPriority w:val="99"/>
    <w:semiHidden/>
    <w:unhideWhenUsed/>
    <w:rsid w:val="0068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83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3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cob@scootermedia.no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Henrik@paandus.no" TargetMode="External"/><Relationship Id="rId4" Type="http://schemas.openxmlformats.org/officeDocument/2006/relationships/styles" Target="styles.xml"/><Relationship Id="rId9" Type="http://schemas.openxmlformats.org/officeDocument/2006/relationships/hyperlink" Target="https://dl.dropboxusercontent.com/u/14796649/Portfolio/index.html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07hood\AppData\Roaming\Microsoft\Maler\Enkel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C15F756C6E4201ACC2C41D35331BC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EE328E2-DA08-4FF7-A5D7-70214CB514D6}"/>
      </w:docPartPr>
      <w:docPartBody>
        <w:p w:rsidR="000C27FA" w:rsidRDefault="002E2B6A">
          <w:pPr>
            <w:pStyle w:val="A4C15F756C6E4201ACC2C41D35331BCF"/>
          </w:pPr>
          <w:r w:rsidRPr="00CC3439">
            <w:rPr>
              <w:noProof/>
            </w:rPr>
            <w:t>[Ditt navn]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F85"/>
    <w:rsid w:val="00095C78"/>
    <w:rsid w:val="000B1415"/>
    <w:rsid w:val="000C27FA"/>
    <w:rsid w:val="001D796A"/>
    <w:rsid w:val="002126C3"/>
    <w:rsid w:val="002E2B6A"/>
    <w:rsid w:val="003F7A50"/>
    <w:rsid w:val="004B400D"/>
    <w:rsid w:val="005719AD"/>
    <w:rsid w:val="00571A70"/>
    <w:rsid w:val="00603C03"/>
    <w:rsid w:val="006113BE"/>
    <w:rsid w:val="009D0063"/>
    <w:rsid w:val="00BD17A0"/>
    <w:rsid w:val="00BE19FF"/>
    <w:rsid w:val="00C93D80"/>
    <w:rsid w:val="00D82F85"/>
    <w:rsid w:val="00E26FF1"/>
    <w:rsid w:val="00F5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A4C15F756C6E4201ACC2C41D35331BCF">
    <w:name w:val="A4C15F756C6E4201ACC2C41D35331BCF"/>
  </w:style>
  <w:style w:type="paragraph" w:customStyle="1" w:styleId="2925564C61B24E4D919DBA5C7D1F5091">
    <w:name w:val="2925564C61B24E4D919DBA5C7D1F5091"/>
  </w:style>
  <w:style w:type="paragraph" w:customStyle="1" w:styleId="E93DEC3F2D874BC998E65DD68DE00BCB">
    <w:name w:val="E93DEC3F2D874BC998E65DD68DE00BCB"/>
  </w:style>
  <w:style w:type="paragraph" w:customStyle="1" w:styleId="9D01AE2C03D04A05AE5ED16B65DDBD23">
    <w:name w:val="9D01AE2C03D04A05AE5ED16B65DDBD23"/>
  </w:style>
  <w:style w:type="paragraph" w:customStyle="1" w:styleId="5E623B6A55FE43CD8E9404D716024E9D">
    <w:name w:val="5E623B6A55FE43CD8E9404D716024E9D"/>
  </w:style>
  <w:style w:type="paragraph" w:customStyle="1" w:styleId="FD4349C0B0534BB694130759DEAE2C1C">
    <w:name w:val="FD4349C0B0534BB694130759DEAE2C1C"/>
  </w:style>
  <w:style w:type="character" w:styleId="Plassholdertekst">
    <w:name w:val="Placeholder Text"/>
    <w:basedOn w:val="Standardskriftforavsnitt"/>
    <w:uiPriority w:val="99"/>
    <w:semiHidden/>
    <w:rsid w:val="006113BE"/>
    <w:rPr>
      <w:color w:val="808080"/>
    </w:rPr>
  </w:style>
  <w:style w:type="paragraph" w:customStyle="1" w:styleId="1933F3B0C90A4905A1F4B3021D7F813D">
    <w:name w:val="1933F3B0C90A4905A1F4B3021D7F813D"/>
  </w:style>
  <w:style w:type="character" w:styleId="Sterk">
    <w:name w:val="Strong"/>
    <w:basedOn w:val="Standardskriftforavsnitt"/>
    <w:uiPriority w:val="1"/>
    <w:qFormat/>
    <w:rsid w:val="00D82F85"/>
    <w:rPr>
      <w:b/>
      <w:bCs/>
    </w:rPr>
  </w:style>
  <w:style w:type="paragraph" w:customStyle="1" w:styleId="27BC1E5B2EA648AC984F0937EC86D96F">
    <w:name w:val="27BC1E5B2EA648AC984F0937EC86D96F"/>
  </w:style>
  <w:style w:type="paragraph" w:customStyle="1" w:styleId="E6583B0943D643258A8CB6B481D7B74A">
    <w:name w:val="E6583B0943D643258A8CB6B481D7B74A"/>
  </w:style>
  <w:style w:type="paragraph" w:customStyle="1" w:styleId="70FA59F84F0C4DF38DC9F4CB1E0B8FDC">
    <w:name w:val="70FA59F84F0C4DF38DC9F4CB1E0B8FDC"/>
  </w:style>
  <w:style w:type="paragraph" w:customStyle="1" w:styleId="C4D341DA3B8C43A09FF658B291AC837D">
    <w:name w:val="C4D341DA3B8C43A09FF658B291AC837D"/>
  </w:style>
  <w:style w:type="paragraph" w:customStyle="1" w:styleId="6769A77A24714BDAB1B4E335E53796D4">
    <w:name w:val="6769A77A24714BDAB1B4E335E53796D4"/>
  </w:style>
  <w:style w:type="paragraph" w:customStyle="1" w:styleId="5125D08C10C643C6B870BCE7D4A4267C">
    <w:name w:val="5125D08C10C643C6B870BCE7D4A4267C"/>
  </w:style>
  <w:style w:type="paragraph" w:customStyle="1" w:styleId="DAB7033210AF4CD88B08148AEA2EA103">
    <w:name w:val="DAB7033210AF4CD88B08148AEA2EA103"/>
  </w:style>
  <w:style w:type="paragraph" w:customStyle="1" w:styleId="FD7997EFB7384F5DA00E187BE1FD6AAC">
    <w:name w:val="FD7997EFB7384F5DA00E187BE1FD6AAC"/>
  </w:style>
  <w:style w:type="paragraph" w:customStyle="1" w:styleId="7B0F27586D0A4B0C8F1FBB6FC674CC82">
    <w:name w:val="7B0F27586D0A4B0C8F1FBB6FC674CC82"/>
  </w:style>
  <w:style w:type="paragraph" w:customStyle="1" w:styleId="92D4CCA3D8F3407DB29E604D0E8DC977">
    <w:name w:val="92D4CCA3D8F3407DB29E604D0E8DC977"/>
  </w:style>
  <w:style w:type="paragraph" w:customStyle="1" w:styleId="35C148D877F64DD5B3D7A3E170E6970E">
    <w:name w:val="35C148D877F64DD5B3D7A3E170E6970E"/>
  </w:style>
  <w:style w:type="paragraph" w:customStyle="1" w:styleId="8B4BD51D0D7F4A229E7BF375731510D5">
    <w:name w:val="8B4BD51D0D7F4A229E7BF375731510D5"/>
  </w:style>
  <w:style w:type="paragraph" w:customStyle="1" w:styleId="4A562AC87F634E2D9D1802AF472B0D5D">
    <w:name w:val="4A562AC87F634E2D9D1802AF472B0D5D"/>
  </w:style>
  <w:style w:type="paragraph" w:customStyle="1" w:styleId="73D2ABA2529E4C0799189E503F9991C1">
    <w:name w:val="73D2ABA2529E4C0799189E503F9991C1"/>
  </w:style>
  <w:style w:type="paragraph" w:customStyle="1" w:styleId="EF1BE8935CC24398866D9D107387119A">
    <w:name w:val="EF1BE8935CC24398866D9D107387119A"/>
    <w:rsid w:val="00D82F85"/>
  </w:style>
  <w:style w:type="paragraph" w:customStyle="1" w:styleId="DF0F635F270C4A578D622D8F3C6F3F2F">
    <w:name w:val="DF0F635F270C4A578D622D8F3C6F3F2F"/>
    <w:rsid w:val="00D82F85"/>
  </w:style>
  <w:style w:type="paragraph" w:customStyle="1" w:styleId="7ABEC72C55D942139B7276EA50A0AE1A">
    <w:name w:val="7ABEC72C55D942139B7276EA50A0AE1A"/>
    <w:rsid w:val="00D82F85"/>
  </w:style>
  <w:style w:type="paragraph" w:customStyle="1" w:styleId="9162D130C9AA4B20A816DD3328FA9EB1">
    <w:name w:val="9162D130C9AA4B20A816DD3328FA9EB1"/>
    <w:rsid w:val="00D82F85"/>
  </w:style>
  <w:style w:type="paragraph" w:customStyle="1" w:styleId="CA588138A1A34A73BE016D181B23EE56">
    <w:name w:val="CA588138A1A34A73BE016D181B23EE56"/>
    <w:rsid w:val="00D82F85"/>
  </w:style>
  <w:style w:type="paragraph" w:customStyle="1" w:styleId="0DA3957E0D764C3B9E56DBB9CF6382F6">
    <w:name w:val="0DA3957E0D764C3B9E56DBB9CF6382F6"/>
    <w:rsid w:val="00D82F85"/>
  </w:style>
  <w:style w:type="paragraph" w:customStyle="1" w:styleId="C086A3965F2043B598F3A7247D4EF5D0">
    <w:name w:val="C086A3965F2043B598F3A7247D4EF5D0"/>
    <w:rsid w:val="00D82F85"/>
  </w:style>
  <w:style w:type="paragraph" w:customStyle="1" w:styleId="519A9B35B3594F34824A20E4E0C4FABA">
    <w:name w:val="519A9B35B3594F34824A20E4E0C4FABA"/>
    <w:rsid w:val="00D82F85"/>
  </w:style>
  <w:style w:type="paragraph" w:customStyle="1" w:styleId="D661FE6BAF894C0593A082370F35C0CE">
    <w:name w:val="D661FE6BAF894C0593A082370F35C0CE"/>
    <w:rsid w:val="00D82F85"/>
  </w:style>
  <w:style w:type="paragraph" w:customStyle="1" w:styleId="5E8753B9995A4C93BC86B34DB76FCE59">
    <w:name w:val="5E8753B9995A4C93BC86B34DB76FCE59"/>
    <w:rsid w:val="00D82F85"/>
  </w:style>
  <w:style w:type="paragraph" w:customStyle="1" w:styleId="F557F6B1A2904F43AD8027BE70E447F9">
    <w:name w:val="F557F6B1A2904F43AD8027BE70E447F9"/>
    <w:rsid w:val="00D82F85"/>
  </w:style>
  <w:style w:type="paragraph" w:customStyle="1" w:styleId="7DE606108AF347148658FDB24488018B">
    <w:name w:val="7DE606108AF347148658FDB24488018B"/>
    <w:rsid w:val="00D82F85"/>
  </w:style>
  <w:style w:type="paragraph" w:customStyle="1" w:styleId="525F53B1A8534D13BF9124AFFA57A938">
    <w:name w:val="525F53B1A8534D13BF9124AFFA57A938"/>
    <w:rsid w:val="000C27FA"/>
  </w:style>
  <w:style w:type="paragraph" w:customStyle="1" w:styleId="A9E5679B2E084228B6AA99F4381B8F8F">
    <w:name w:val="A9E5679B2E084228B6AA99F4381B8F8F"/>
    <w:rsid w:val="000C27FA"/>
  </w:style>
  <w:style w:type="paragraph" w:customStyle="1" w:styleId="BE54E1B108DD4306BFCC588071AC0131">
    <w:name w:val="BE54E1B108DD4306BFCC588071AC0131"/>
    <w:rsid w:val="000C27FA"/>
  </w:style>
  <w:style w:type="paragraph" w:customStyle="1" w:styleId="0799EA7A359D42DCB413E47A409F43D6">
    <w:name w:val="0799EA7A359D42DCB413E47A409F43D6"/>
    <w:rsid w:val="00C93D80"/>
  </w:style>
  <w:style w:type="paragraph" w:customStyle="1" w:styleId="7C32D00D7B3D4160971FB27EC8CF41C8">
    <w:name w:val="7C32D00D7B3D4160971FB27EC8CF41C8"/>
    <w:rsid w:val="00C93D80"/>
  </w:style>
  <w:style w:type="paragraph" w:customStyle="1" w:styleId="A79F5BC892AE4E1184500EAACD568A65">
    <w:name w:val="A79F5BC892AE4E1184500EAACD568A65"/>
    <w:rsid w:val="00C93D80"/>
  </w:style>
  <w:style w:type="paragraph" w:customStyle="1" w:styleId="A2BDD5D48FB44D46A2DE06FEA1A68EB9">
    <w:name w:val="A2BDD5D48FB44D46A2DE06FEA1A68EB9"/>
    <w:rsid w:val="00C93D80"/>
  </w:style>
  <w:style w:type="paragraph" w:customStyle="1" w:styleId="02C3BB762134484B9CC99E17761A5B4C">
    <w:name w:val="02C3BB762134484B9CC99E17761A5B4C"/>
    <w:rsid w:val="00C93D80"/>
  </w:style>
  <w:style w:type="paragraph" w:customStyle="1" w:styleId="7DD16AE1B3E54813B6635AA58890EB33">
    <w:name w:val="7DD16AE1B3E54813B6635AA58890EB33"/>
    <w:rsid w:val="00C93D80"/>
  </w:style>
  <w:style w:type="paragraph" w:customStyle="1" w:styleId="267BCA3CAAD24447956257D48F881BA5">
    <w:name w:val="267BCA3CAAD24447956257D48F881BA5"/>
    <w:rsid w:val="00C93D80"/>
  </w:style>
  <w:style w:type="paragraph" w:customStyle="1" w:styleId="D2B051BF0C1746FE9280D653731368AD">
    <w:name w:val="D2B051BF0C1746FE9280D653731368AD"/>
    <w:rsid w:val="00C93D80"/>
  </w:style>
  <w:style w:type="paragraph" w:customStyle="1" w:styleId="3468461DE1DF4BC193F800B828C0A5C6">
    <w:name w:val="3468461DE1DF4BC193F800B828C0A5C6"/>
    <w:rsid w:val="00C93D80"/>
  </w:style>
  <w:style w:type="paragraph" w:customStyle="1" w:styleId="F89468BC49324F4C89914A25E90133E3">
    <w:name w:val="F89468BC49324F4C89914A25E90133E3"/>
    <w:rsid w:val="00C93D80"/>
  </w:style>
  <w:style w:type="paragraph" w:customStyle="1" w:styleId="3C5188EBD65044B78FCB3E5CBB78B29F">
    <w:name w:val="3C5188EBD65044B78FCB3E5CBB78B29F"/>
    <w:rsid w:val="00C93D80"/>
  </w:style>
  <w:style w:type="paragraph" w:customStyle="1" w:styleId="3FF0BF3AB23F4C4D8E4BDCFB7B6CCBA6">
    <w:name w:val="3FF0BF3AB23F4C4D8E4BDCFB7B6CCBA6"/>
    <w:rsid w:val="00C93D80"/>
  </w:style>
  <w:style w:type="paragraph" w:customStyle="1" w:styleId="1C65FDAF0B3E42D38E651BF7FB2062B9">
    <w:name w:val="1C65FDAF0B3E42D38E651BF7FB2062B9"/>
    <w:rsid w:val="00611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sj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3FDDC-9783-4020-AB3E-6D3CFB06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Enkel CV.dotx</Template>
  <TotalTime>65</TotalTime>
  <Pages>2</Pages>
  <Words>527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Parat</Company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Odin Hultgren Van Der Horst</dc:creator>
  <cp:lastModifiedBy>Odin Van der Horst</cp:lastModifiedBy>
  <cp:revision>4</cp:revision>
  <dcterms:created xsi:type="dcterms:W3CDTF">2015-06-03T14:08:00Z</dcterms:created>
  <dcterms:modified xsi:type="dcterms:W3CDTF">2015-10-22T15:53:00Z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